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pBdr>
          <w:bottom w:val="single" w:sz="4" w:space="1" w:color="00000A"/>
        </w:pBdr>
        <w:rPr>
          <w:sz w:val="44"/>
        </w:rPr>
      </w:pPr>
      <w:r>
        <w:rPr/>
      </w:r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>
          <w:sz w:val="44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/>
          </w:r>
        </w:sdtContent>
      </w:sdt>
    </w:p>
    <w:p>
      <w:pPr>
        <w:pStyle w:val="Titel"/>
        <w:pBdr>
          <w:bottom w:val="single" w:sz="4" w:space="1" w:color="00000A"/>
        </w:pBdr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Betreff"/>
        </w:sdtPr>
        <w:sdtContent>
          <w:r>
            <w:rPr>
              <w:sz w:val="44"/>
            </w:rPr>
            <w:t>KNW M-128 Datenbank Administrieren</w:t>
          </w:r>
        </w:sdtContent>
      </w:sdt>
    </w:p>
    <w:p>
      <w:pPr>
        <w:pStyle w:val="Untertitel"/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74AC6E11">
                <wp:simplePos x="0" y="0"/>
                <wp:positionH relativeFrom="column">
                  <wp:posOffset>227965</wp:posOffset>
                </wp:positionH>
                <wp:positionV relativeFrom="paragraph">
                  <wp:posOffset>348615</wp:posOffset>
                </wp:positionV>
                <wp:extent cx="5260975" cy="570865"/>
                <wp:effectExtent l="0" t="0" r="0" b="1905"/>
                <wp:wrapSquare wrapText="bothSides"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320" cy="57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8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Kompetenz-Nachweis Auftrag, Eine Datenbank der Gewerbeschule muss administriert werden. Dazu werden entsprechende Stored-Procedures entwickelt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fillcolor="white" stroked="f" style="position:absolute;margin-left:17.95pt;margin-top:27.45pt;width:414.15pt;height:44.85pt" wp14:anchorId="74AC6E11">
                <w10:wrap type="squar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Rahmeninhalt"/>
                        <w:spacing w:before="0" w:after="80"/>
                        <w:rPr/>
                      </w:pPr>
                      <w:r>
                        <w:rPr>
                          <w:color w:val="00000A"/>
                        </w:rPr>
                        <w:t>Kompetenz-Nachweis Auftrag, Eine Datenbank der Gewerbeschule muss administriert werden. Dazu werden entsprechende Stored-Procedures entwickelt</w:t>
                      </w:r>
                    </w:p>
                  </w:txbxContent>
                </v:textbox>
              </v:rect>
            </w:pict>
          </mc:Fallback>
        </mc:AlternateContent>
      </w:r>
      <w:sdt>
        <w:sdtPr>
          <w:text/>
          <w:dataBinding w:prefixMappings="xmlns:ns0='http://schemas.openxmlformats.org/officeDocument/2006/extended-properties' " w:xpath="/ns0:Properties[1]/ns0:Company[1]" w:storeItemID="{6668398D-A668-4E3E-A5EB-62B293D839F1}"/>
          <w:alias w:val="Firma"/>
        </w:sdtPr>
        <w:sdtContent>
          <w:r>
            <w:rPr/>
            <w:t>IAP 12-16 B</w:t>
          </w:r>
        </w:sdtContent>
      </w:sdt>
      <w:r>
        <w:rPr/>
        <w:t xml:space="preserve">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alias w:val="Autor"/>
        </w:sdtPr>
        <w:sdtContent>
          <w:r>
            <w:rPr/>
            <w:t>Jérôme Röthlisberger</w:t>
          </w:r>
        </w:sdtContent>
      </w:sdt>
    </w:p>
    <w:p>
      <w:pPr>
        <w:pStyle w:val="Berschrift1"/>
        <w:numPr>
          <w:ilvl w:val="0"/>
          <w:numId w:val="0"/>
        </w:numPr>
        <w:rPr/>
      </w:pPr>
      <w:r>
        <w:rPr/>
      </w:r>
    </w:p>
    <w:p>
      <w:pPr>
        <w:pStyle w:val="Berschrift"/>
        <w:rPr>
          <w:rFonts w:ascii="Roboto Medium" w:hAnsi="Roboto Medium" w:eastAsia="" w:cs="" w:asciiTheme="majorHAnsi" w:cstheme="majorBidi" w:eastAsiaTheme="majorEastAsia" w:hAnsiTheme="majorHAnsi"/>
          <w:b/>
          <w:b/>
          <w:bCs/>
          <w:smallCaps/>
          <w:color w:val="000000" w:themeColor="text1"/>
          <w:sz w:val="36"/>
          <w:szCs w:val="36"/>
          <w:lang w:val="de-CH" w:eastAsia="en-US" w:bidi="ar-SA"/>
        </w:rPr>
      </w:pPr>
      <w:r>
        <w:rPr>
          <w:rFonts w:eastAsia="" w:cs="" w:cstheme="majorBidi" w:eastAsiaTheme="majorEastAsia" w:ascii="Roboto Medium" w:hAnsi="Roboto Medium"/>
          <w:b/>
          <w:bCs/>
          <w:smallCaps/>
          <w:color w:val="000000" w:themeColor="text1"/>
          <w:sz w:val="36"/>
          <w:szCs w:val="36"/>
          <w:lang w:val="de-CH" w:eastAsia="en-US" w:bidi="ar-SA"/>
        </w:rPr>
      </w:r>
      <w:r>
        <w:br w:type="page"/>
      </w:r>
    </w:p>
    <w:p>
      <w:pPr>
        <w:pStyle w:val="Berschrift"/>
        <w:rPr>
          <w:rFonts w:ascii="Roboto Medium" w:hAnsi="Roboto Medium" w:eastAsia="" w:cs="" w:asciiTheme="majorHAnsi" w:cstheme="majorBidi" w:eastAsiaTheme="majorEastAsia" w:hAnsiTheme="majorHAnsi"/>
          <w:b/>
          <w:b/>
          <w:bCs/>
          <w:smallCaps/>
          <w:color w:val="000000" w:themeColor="text1"/>
          <w:sz w:val="36"/>
          <w:szCs w:val="36"/>
          <w:lang w:val="de-CH" w:eastAsia="en-US" w:bidi="ar-SA"/>
        </w:rPr>
      </w:pPr>
      <w:r>
        <w:rPr>
          <w:rFonts w:eastAsia="" w:cs="" w:cstheme="majorBidi" w:eastAsiaTheme="majorEastAsia" w:ascii="Roboto Medium" w:hAnsi="Roboto Medium"/>
          <w:b/>
          <w:bCs/>
          <w:smallCaps/>
          <w:color w:val="000000" w:themeColor="text1"/>
          <w:sz w:val="36"/>
          <w:szCs w:val="36"/>
          <w:lang w:val="de-CH" w:eastAsia="en-US" w:bidi="ar-SA"/>
        </w:rPr>
        <w:t>Inhaltsverzeichnis</w:t>
      </w:r>
    </w:p>
    <w:p>
      <w:pPr>
        <w:pStyle w:val="Inhaltsverzeichnis1"/>
        <w:tabs>
          <w:tab w:val="right" w:pos="9072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523_192616982">
        <w:r>
          <w:rPr>
            <w:rStyle w:val="Style"/>
          </w:rPr>
          <w:t>Projekt-Info</w:t>
          <w:tab/>
          <w:t>3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25_192616982">
        <w:r>
          <w:rPr>
            <w:rStyle w:val="Style"/>
          </w:rPr>
          <w:t>Dokument-Historie</w:t>
          <w:tab/>
          <w:t>3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27_192616982">
        <w:r>
          <w:rPr>
            <w:rStyle w:val="Style"/>
          </w:rPr>
          <w:t>Projekt Zusammenfassung</w:t>
          <w:tab/>
          <w:t>3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29_192616982">
        <w:r>
          <w:rPr>
            <w:rStyle w:val="Style"/>
          </w:rPr>
          <w:t>Ausgangslage</w:t>
          <w:tab/>
          <w:t>3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31_192616982">
        <w:r>
          <w:rPr>
            <w:rStyle w:val="Style"/>
          </w:rPr>
          <w:t>Umsetzung</w:t>
          <w:tab/>
          <w:t>3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33_192616982">
        <w:r>
          <w:rPr>
            <w:rStyle w:val="Style"/>
          </w:rPr>
          <w:t>1Teilprojekt Datenbank Migration</w:t>
          <w:tab/>
          <w:t>3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35_192616982">
        <w:r>
          <w:rPr>
            <w:rStyle w:val="Style"/>
          </w:rPr>
          <w:t>1.1Definition der Namenskonvention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37_192616982">
        <w:r>
          <w:rPr>
            <w:rStyle w:val="Style"/>
          </w:rPr>
          <w:t>1.1.1Globale Konvention</w:t>
          <w:tab/>
          <w:t>3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39_192616982">
        <w:r>
          <w:rPr>
            <w:rStyle w:val="Style"/>
          </w:rPr>
          <w:t>1.1.2Zusätzliche Definitionen</w:t>
          <w:tab/>
          <w:t>4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1_192616982">
        <w:r>
          <w:rPr>
            <w:rStyle w:val="Style"/>
          </w:rPr>
          <w:t>1.1.3Datenkatalog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3_192616982">
        <w:r>
          <w:rPr>
            <w:rStyle w:val="Style"/>
          </w:rPr>
          <w:t>1.1.4Tabelle Klassen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5_192616982">
        <w:r>
          <w:rPr>
            <w:rStyle w:val="Style"/>
          </w:rPr>
          <w:t>1.1.5Tabelle Lehrbetriebe</w:t>
          <w:tab/>
          <w:t>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7_192616982">
        <w:r>
          <w:rPr>
            <w:rStyle w:val="Style"/>
          </w:rPr>
          <w:t>1.1.6Tabelle Lernende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49_192616982">
        <w:r>
          <w:rPr>
            <w:rStyle w:val="Style"/>
          </w:rPr>
          <w:t>1.1.7Tabelle Berechtigungen_log</w:t>
          <w:tab/>
          <w:t>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51_192616982">
        <w:r>
          <w:rPr>
            <w:rStyle w:val="Style"/>
          </w:rPr>
          <w:t>1.1.8Tabelle module</w:t>
          <w:tab/>
          <w:t>7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53_192616982">
        <w:r>
          <w:rPr>
            <w:rStyle w:val="Style"/>
          </w:rPr>
          <w:t>1.1.9Tabelle noten</w:t>
          <w:tab/>
          <w:t>7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55_192616982">
        <w:r>
          <w:rPr>
            <w:rStyle w:val="Style"/>
          </w:rPr>
          <w:t>1.1.10Tabelle Fachrichtungen</w:t>
          <w:tab/>
          <w:t>7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57_192616982">
        <w:r>
          <w:rPr>
            <w:rStyle w:val="Style"/>
          </w:rPr>
          <w:t>1.2Stored Procedure sp_migration_starten</w:t>
          <w:tab/>
          <w:t>8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59_192616982">
        <w:r>
          <w:rPr>
            <w:rStyle w:val="Style"/>
          </w:rPr>
          <w:t>1.3Stored Procedure Quelltext</w:t>
          <w:tab/>
          <w:t>8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61_192616982">
        <w:r>
          <w:rPr>
            <w:rStyle w:val="Style"/>
          </w:rPr>
          <w:t>2Teilprojekt Ortschaftstbelle erstellen</w:t>
          <w:tab/>
          <w:t>15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63_192616982">
        <w:r>
          <w:rPr>
            <w:rStyle w:val="Style"/>
          </w:rPr>
          <w:t>2.1Stored Procedure sp_orte_extrahiern</w:t>
          <w:tab/>
          <w:t>15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65_192616982">
        <w:r>
          <w:rPr>
            <w:rStyle w:val="Style"/>
          </w:rPr>
          <w:t>2.1.1Datenkatalog</w:t>
          <w:tab/>
          <w:t>15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67_192616982">
        <w:r>
          <w:rPr>
            <w:rStyle w:val="Style"/>
          </w:rPr>
          <w:t>2.1.2Tabelle Orte</w:t>
          <w:tab/>
          <w:t>15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69_192616982">
        <w:r>
          <w:rPr>
            <w:rStyle w:val="Style"/>
          </w:rPr>
          <w:t>2.1.3Tabelle Lehrbetriebe</w:t>
          <w:tab/>
          <w:t>16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71_192616982">
        <w:r>
          <w:rPr>
            <w:rStyle w:val="Style"/>
          </w:rPr>
          <w:t>2.1.4Tabelle Lernende</w:t>
          <w:tab/>
          <w:t>16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73_192616982">
        <w:r>
          <w:rPr>
            <w:rStyle w:val="Style"/>
          </w:rPr>
          <w:t>2.2Stored Procedure Quelltext</w:t>
          <w:tab/>
          <w:t>17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75_192616982">
        <w:r>
          <w:rPr>
            <w:rStyle w:val="Style"/>
          </w:rPr>
          <w:t>3Teilprojekt Benutzer erstellen</w:t>
          <w:tab/>
          <w:t>20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77_192616982">
        <w:r>
          <w:rPr>
            <w:rStyle w:val="Style"/>
          </w:rPr>
          <w:t>3.1Stored Procedure sp_benutzer_erstellen</w:t>
          <w:tab/>
          <w:t>20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79_192616982">
        <w:r>
          <w:rPr>
            <w:rStyle w:val="Style"/>
          </w:rPr>
          <w:t>3.2Aufrufbeispiele</w:t>
          <w:tab/>
          <w:t>20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14171_192616982">
        <w:r>
          <w:rPr>
            <w:rStyle w:val="Style"/>
          </w:rPr>
          <w:t>3.3Eingabe Validation</w:t>
          <w:tab/>
          <w:t>20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81_192616982">
        <w:r>
          <w:rPr>
            <w:rStyle w:val="Style"/>
          </w:rPr>
          <w:t>3.4Datenkatalog</w:t>
          <w:tab/>
          <w:t>21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83_192616982">
        <w:r>
          <w:rPr>
            <w:rStyle w:val="Style"/>
          </w:rPr>
          <w:t>3.4.1Tabelle Berechtigungen_log</w:t>
          <w:tab/>
          <w:t>21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85_192616982">
        <w:r>
          <w:rPr>
            <w:rStyle w:val="Style"/>
          </w:rPr>
          <w:t>3.5Stored Procedure Quelltext</w:t>
          <w:tab/>
          <w:t>22</w:t>
        </w:r>
      </w:hyperlink>
    </w:p>
    <w:p>
      <w:pPr>
        <w:pStyle w:val="Inhaltsverzeichnis1"/>
        <w:tabs>
          <w:tab w:val="right" w:pos="9072" w:leader="dot"/>
        </w:tabs>
        <w:rPr/>
      </w:pPr>
      <w:hyperlink w:anchor="__RefHeading___Toc6587_192616982">
        <w:r>
          <w:rPr>
            <w:rStyle w:val="Style"/>
          </w:rPr>
          <w:t>4Teilprojekt Lernende archivieren</w:t>
          <w:tab/>
          <w:t>24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89_192616982">
        <w:r>
          <w:rPr>
            <w:rStyle w:val="Style"/>
          </w:rPr>
          <w:t>4.1Stored Procedure sp_lernende_archivieren</w:t>
          <w:tab/>
          <w:t>24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91_192616982">
        <w:r>
          <w:rPr>
            <w:rStyle w:val="Style"/>
          </w:rPr>
          <w:t>4.2Datenkatalog</w:t>
          <w:tab/>
          <w:t>24</w:t>
        </w:r>
      </w:hyperlink>
    </w:p>
    <w:p>
      <w:pPr>
        <w:pStyle w:val="Inhaltsverzeichnis3"/>
        <w:tabs>
          <w:tab w:val="right" w:pos="9072" w:leader="dot"/>
        </w:tabs>
        <w:rPr/>
      </w:pPr>
      <w:hyperlink w:anchor="__RefHeading___Toc6593_192616982">
        <w:r>
          <w:rPr>
            <w:rStyle w:val="Style"/>
          </w:rPr>
          <w:t>4.2.1Tabelle schoolinfo_archiv.lernende_archiv</w:t>
          <w:tab/>
          <w:t>24</w:t>
        </w:r>
      </w:hyperlink>
    </w:p>
    <w:p>
      <w:pPr>
        <w:pStyle w:val="Inhaltsverzeichnis2"/>
        <w:tabs>
          <w:tab w:val="right" w:pos="9072" w:leader="dot"/>
        </w:tabs>
        <w:rPr/>
      </w:pPr>
      <w:hyperlink w:anchor="__RefHeading___Toc6595_192616982">
        <w:r>
          <w:rPr>
            <w:rStyle w:val="Style"/>
          </w:rPr>
          <w:t>4.3Stored Procedure Quelltext</w:t>
          <w:tab/>
          <w:t>25</w:t>
        </w:r>
      </w:hyperlink>
      <w:r>
        <w:fldChar w:fldCharType="end"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Berschrift1"/>
        <w:numPr>
          <w:ilvl w:val="0"/>
          <w:numId w:val="0"/>
        </w:numPr>
        <w:rPr/>
      </w:pPr>
      <w:bookmarkStart w:id="0" w:name="__RefHeading___Toc6523_192616982"/>
      <w:bookmarkEnd w:id="0"/>
      <w:r>
        <w:rPr/>
        <w:t>Projekt-Info</w:t>
      </w:r>
    </w:p>
    <w:tbl>
      <w:tblPr>
        <w:tblStyle w:val="EinfacheTabelle5"/>
        <w:tblW w:w="9062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975"/>
        <w:gridCol w:w="60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  <w:tc>
          <w:tcPr>
            <w:tcW w:w="6086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Autor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sdt>
            <w:sdtPr>
              <w:text/>
              <w:id w:val="1407219335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Kurzfassung"/>
            </w:sdtPr>
            <w:sdtContent>
              <w:p>
                <w:pPr>
                  <w:pStyle w:val="Normal"/>
                  <w:spacing w:before="0" w:after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/>
                </w:pPr>
                <w:r>
                  <w:rPr/>
                  <w:t>Jérôme Röthlisberger</w:t>
                </w:r>
              </w:p>
            </w:sdtContent>
          </w:sdt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E-Mail Adresse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Internetlink"/>
                </w:rPr>
                <w:t>jerome.roethlisberger@gibmit.ch</w:t>
              </w:r>
            </w:hyperlink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Projektmanager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T. Bögli, Lehrer der GIBM</w:t>
            </w:r>
          </w:p>
        </w:tc>
      </w:tr>
      <w:tr>
        <w:trPr/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Projekt E-Mail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3">
              <w:r>
                <w:rPr>
                  <w:rStyle w:val="Internetlink"/>
                </w:rPr>
                <w:t>t.boegli@gibmit.ch</w:t>
              </w:r>
            </w:hyperlink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Abgabe-Datum</w:t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sdt>
              <w:sdtPr>
                <w:date w:fullDate="2016-05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t>17.05.2016</w:t>
                </w:r>
              </w:sdtContent>
            </w:sdt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5" w:type="dxa"/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  <w:tc>
          <w:tcPr>
            <w:tcW w:w="608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</w:r>
          </w:p>
        </w:tc>
      </w:tr>
    </w:tbl>
    <w:p>
      <w:pPr>
        <w:pStyle w:val="Berschrift1"/>
        <w:numPr>
          <w:ilvl w:val="0"/>
          <w:numId w:val="0"/>
        </w:numPr>
        <w:rPr/>
      </w:pPr>
      <w:bookmarkStart w:id="1" w:name="__RefHeading___Toc6525_192616982"/>
      <w:bookmarkEnd w:id="1"/>
      <w:r>
        <w:rPr/>
        <w:t>Dokument-Historie</w:t>
      </w:r>
    </w:p>
    <w:tbl>
      <w:tblPr>
        <w:tblStyle w:val="EinfacheTabelle5"/>
        <w:tblW w:w="9072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594"/>
        <w:gridCol w:w="2044"/>
        <w:gridCol w:w="1687"/>
        <w:gridCol w:w="37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Version</w:t>
            </w:r>
          </w:p>
        </w:tc>
        <w:tc>
          <w:tcPr>
            <w:tcW w:w="2044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Datum</w:t>
            </w:r>
          </w:p>
        </w:tc>
        <w:tc>
          <w:tcPr>
            <w:tcW w:w="1687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Autor</w:t>
            </w:r>
          </w:p>
        </w:tc>
        <w:tc>
          <w:tcPr>
            <w:tcW w:w="3746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sz w:val="26"/>
              </w:rPr>
              <w:t>Änderung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sdt>
            <w:sdtPr>
              <w:text/>
              <w:id w:val="1567994131"/>
            </w:sdtPr>
            <w:sdtContent>
              <w:p>
                <w:pPr>
                  <w:pStyle w:val="Normal"/>
                  <w:spacing w:before="0" w:after="0"/>
                  <w:jc w:val="right"/>
                  <w:rPr>
                    <w:rFonts w:ascii="Roboto Medium" w:hAnsi="Roboto Medium" w:eastAsia="" w:cs="" w:asciiTheme="majorHAnsi" w:cstheme="majorBidi" w:eastAsiaTheme="majorEastAsia" w:hAnsiTheme="majorHAnsi"/>
                    <w:i/>
                    <w:i/>
                    <w:iCs/>
                    <w:sz w:val="26"/>
                  </w:rPr>
                </w:pPr>
                <w:r>
                  <w:rPr>
                    <w:rFonts w:eastAsia="" w:cs="" w:cstheme="majorBidi" w:eastAsiaTheme="majorEastAsia" w:ascii="Roboto Medium" w:hAnsi="Roboto Medium"/>
                    <w:i/>
                    <w:iCs/>
                    <w:color w:val="00000A"/>
                    <w:sz w:val="26"/>
                    <w:szCs w:val="22"/>
                    <w:lang w:val="de-CH" w:eastAsia="en-US" w:bidi="ar-SA"/>
                  </w:rPr>
                  <w:t>1</w:t>
                </w:r>
              </w:p>
            </w:sdtContent>
          </w:sdt>
        </w:tc>
        <w:tc>
          <w:tcPr>
            <w:tcW w:w="204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edium" w:hAnsi="Roboto Medium" w:eastAsia="" w:cs="" w:cstheme="majorBidi" w:eastAsiaTheme="majorEastAsia"/>
                <w:i/>
                <w:i/>
                <w:iCs/>
                <w:color w:val="00000A"/>
                <w:sz w:val="26"/>
                <w:szCs w:val="22"/>
                <w:lang w:val="de-CH" w:eastAsia="en-US" w:bidi="ar-SA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color w:val="00000A"/>
                <w:sz w:val="26"/>
                <w:szCs w:val="22"/>
                <w:lang w:val="de-CH" w:eastAsia="en-US" w:bidi="ar-SA"/>
              </w:rPr>
              <w:t>15.05.16</w:t>
            </w:r>
          </w:p>
        </w:tc>
        <w:tc>
          <w:tcPr>
            <w:tcW w:w="168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sdt>
            <w:sdtPr>
              <w:text/>
              <w:id w:val="438969540"/>
            </w:sdtPr>
            <w:sdtContent>
              <w:p>
                <w:pPr>
                  <w:pStyle w:val="Normal"/>
                  <w:spacing w:before="0" w:after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Roboto Medium" w:hAnsi="Roboto Medium" w:eastAsia="" w:cs="" w:cstheme="majorBidi" w:eastAsiaTheme="majorEastAsia"/>
                    <w:i/>
                    <w:i/>
                    <w:iCs/>
                    <w:color w:val="00000A"/>
                    <w:sz w:val="26"/>
                    <w:szCs w:val="22"/>
                    <w:lang w:val="de-CH" w:eastAsia="en-US" w:bidi="ar-SA"/>
                  </w:rPr>
                </w:pPr>
                <w:r>
                  <w:rPr>
                    <w:rFonts w:eastAsia="" w:cs="" w:cstheme="majorBidi" w:eastAsiaTheme="majorEastAsia" w:ascii="Roboto Medium" w:hAnsi="Roboto Medium"/>
                    <w:i/>
                    <w:iCs/>
                    <w:color w:val="00000A"/>
                    <w:sz w:val="26"/>
                    <w:szCs w:val="22"/>
                    <w:lang w:val="de-CH" w:eastAsia="en-US" w:bidi="ar-SA"/>
                  </w:rPr>
                  <w:t>ROJE</w:t>
                </w:r>
              </w:p>
            </w:sdtContent>
          </w:sdt>
        </w:tc>
        <w:tc>
          <w:tcPr>
            <w:tcW w:w="374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Medium" w:hAnsi="Roboto Medium" w:eastAsia="" w:cs="" w:cstheme="majorBidi" w:eastAsiaTheme="majorEastAsia"/>
                <w:i/>
                <w:i/>
                <w:iCs/>
                <w:color w:val="00000A"/>
                <w:sz w:val="26"/>
                <w:szCs w:val="22"/>
                <w:lang w:val="de-CH" w:eastAsia="en-US" w:bidi="ar-SA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color w:val="00000A"/>
                <w:sz w:val="26"/>
                <w:szCs w:val="22"/>
                <w:lang w:val="de-CH" w:eastAsia="en-US" w:bidi="ar-SA"/>
              </w:rPr>
              <w:t>Erstellt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4" w:type="dxa"/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color w:val="00000A"/>
                <w:sz w:val="26"/>
                <w:szCs w:val="22"/>
                <w:lang w:val="de-CH" w:eastAsia="en-US" w:bidi="ar-SA"/>
              </w:rPr>
              <w:t>2</w:t>
            </w:r>
          </w:p>
        </w:tc>
        <w:tc>
          <w:tcPr>
            <w:tcW w:w="204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" w:cs=""/>
                <w:color w:val="00000A"/>
                <w:szCs w:val="22"/>
                <w:lang w:val="de-CH" w:eastAsia="en-US" w:bidi="ar-SA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color w:val="00000A"/>
                <w:sz w:val="26"/>
                <w:szCs w:val="22"/>
                <w:lang w:val="de-CH" w:eastAsia="en-US" w:bidi="ar-SA"/>
              </w:rPr>
              <w:t>16</w:t>
            </w:r>
            <w:r>
              <w:rPr>
                <w:rFonts w:eastAsia="" w:cs="" w:ascii="Roboto Medium" w:hAnsi="Roboto Medium" w:cstheme="majorBidi" w:eastAsiaTheme="majorEastAsia"/>
                <w:i/>
                <w:iCs/>
                <w:color w:val="00000A"/>
                <w:sz w:val="26"/>
                <w:szCs w:val="22"/>
                <w:lang w:val="de-CH" w:eastAsia="en-US" w:bidi="ar-SA"/>
              </w:rPr>
              <w:t>.05.16</w:t>
            </w:r>
          </w:p>
        </w:tc>
        <w:tc>
          <w:tcPr>
            <w:tcW w:w="168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color w:val="00000A"/>
                <w:sz w:val="26"/>
                <w:szCs w:val="22"/>
                <w:lang w:val="de-CH" w:eastAsia="en-US" w:bidi="ar-SA"/>
              </w:rPr>
              <w:t>ROJE</w:t>
            </w:r>
          </w:p>
        </w:tc>
        <w:tc>
          <w:tcPr>
            <w:tcW w:w="374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ascii="Roboto Medium" w:hAnsi="Roboto Medium" w:cstheme="majorBidi" w:eastAsiaTheme="majorEastAsia"/>
                <w:i/>
                <w:iCs/>
                <w:color w:val="00000A"/>
                <w:sz w:val="26"/>
                <w:szCs w:val="22"/>
                <w:lang w:val="de-CH" w:eastAsia="en-US" w:bidi="ar-SA"/>
              </w:rPr>
              <w:t>Bearbeitet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4" w:type="dxa"/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jc w:val="right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  <w:t>3</w:t>
            </w:r>
          </w:p>
        </w:tc>
        <w:tc>
          <w:tcPr>
            <w:tcW w:w="2044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  <w:t>17.05.2016</w:t>
            </w:r>
          </w:p>
        </w:tc>
        <w:tc>
          <w:tcPr>
            <w:tcW w:w="1687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  <w:t>ROJE</w:t>
            </w:r>
          </w:p>
        </w:tc>
        <w:tc>
          <w:tcPr>
            <w:tcW w:w="374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 Medium" w:hAnsi="Roboto Medium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Roboto Medium" w:hAnsi="Roboto Medium"/>
                <w:i/>
                <w:iCs/>
                <w:sz w:val="26"/>
              </w:rPr>
              <w:t>Abgabe</w:t>
            </w:r>
          </w:p>
        </w:tc>
      </w:tr>
    </w:tbl>
    <w:p>
      <w:pPr>
        <w:pStyle w:val="Berschrift1"/>
        <w:numPr>
          <w:ilvl w:val="0"/>
          <w:numId w:val="0"/>
        </w:numPr>
        <w:rPr/>
      </w:pPr>
      <w:bookmarkStart w:id="2" w:name="__RefHeading___Toc6527_192616982"/>
      <w:bookmarkEnd w:id="2"/>
      <w:r>
        <w:rPr/>
        <w:t>Projekt Zusammenfassung</w:t>
      </w:r>
    </w:p>
    <w:p>
      <w:pPr>
        <w:pStyle w:val="Berschrift2"/>
        <w:numPr>
          <w:ilvl w:val="0"/>
          <w:numId w:val="0"/>
        </w:numPr>
        <w:rPr/>
      </w:pPr>
      <w:bookmarkStart w:id="3" w:name="__RefHeading___Toc6529_192616982"/>
      <w:bookmarkEnd w:id="3"/>
      <w:r>
        <w:rPr/>
        <w:t>Ausgangslage</w:t>
      </w:r>
    </w:p>
    <w:p>
      <w:pPr>
        <w:pStyle w:val="Normal"/>
        <w:rPr/>
      </w:pPr>
      <w:r>
        <w:rPr/>
        <w:t>Die Applikation für Schuladministration der IT-Abteilung der Gewerblich Industriellen Berufsschule Muttenz ist soweit gewachsen dass eine Migration in eine neue Datenbank nötig ist.</w:t>
      </w:r>
    </w:p>
    <w:p>
      <w:pPr>
        <w:pStyle w:val="Normal"/>
        <w:rPr/>
      </w:pPr>
      <w:r>
        <w:rPr/>
        <w:t>Damit die Weiterentwicklung gewährleistet werden kann müssen Teile der Datenbank verändert werden.</w:t>
      </w:r>
    </w:p>
    <w:p>
      <w:pPr>
        <w:pStyle w:val="Normal"/>
        <w:rPr/>
      </w:pPr>
      <w:r>
        <w:rPr/>
        <w:t>Zu diesem Zweck werden entsprechende Stored-Procedures entwickelt mit denen einen Datenbank-Migration durchgeführt werden kann.</w:t>
      </w:r>
    </w:p>
    <w:p>
      <w:pPr>
        <w:pStyle w:val="Berschrift2"/>
        <w:numPr>
          <w:ilvl w:val="0"/>
          <w:numId w:val="0"/>
        </w:numPr>
        <w:rPr/>
      </w:pPr>
      <w:bookmarkStart w:id="4" w:name="__RefHeading___Toc6531_192616982"/>
      <w:bookmarkEnd w:id="4"/>
      <w:r>
        <w:rPr/>
        <w:t>Umsetzung</w:t>
      </w:r>
    </w:p>
    <w:p>
      <w:pPr>
        <w:pStyle w:val="Normal"/>
        <w:rPr/>
      </w:pPr>
      <w:r>
        <w:rPr/>
        <w:t>Das Projekt ist in 4 Aufgabenbereiche gegliedert. Jedes dieser Aufgabenbereiche befasst sich mit einem Stored-Procedure.</w:t>
      </w:r>
    </w:p>
    <w:p>
      <w:pPr>
        <w:pStyle w:val="Normal"/>
        <w:rPr/>
      </w:pPr>
      <w:r>
        <w:rPr/>
        <w:t>Folgende Stored-Procedures werden umgesetzt</w:t>
      </w:r>
    </w:p>
    <w:p>
      <w:pPr>
        <w:pStyle w:val="ListParagraph"/>
        <w:numPr>
          <w:ilvl w:val="0"/>
          <w:numId w:val="2"/>
        </w:numPr>
        <w:rPr/>
      </w:pPr>
      <w:r>
        <w:rPr/>
        <w:t>sp_migration_starten</w:t>
      </w:r>
    </w:p>
    <w:p>
      <w:pPr>
        <w:pStyle w:val="ListParagraph"/>
        <w:numPr>
          <w:ilvl w:val="0"/>
          <w:numId w:val="2"/>
        </w:numPr>
        <w:rPr/>
      </w:pPr>
      <w:r>
        <w:rPr/>
        <w:t>sp_ortschaft_extrahieren</w:t>
      </w:r>
    </w:p>
    <w:p>
      <w:pPr>
        <w:pStyle w:val="ListParagraph"/>
        <w:numPr>
          <w:ilvl w:val="0"/>
          <w:numId w:val="2"/>
        </w:numPr>
        <w:rPr/>
      </w:pPr>
      <w:r>
        <w:rPr/>
        <w:t>sp_benutzer_erstellen</w:t>
      </w:r>
    </w:p>
    <w:p>
      <w:pPr>
        <w:pStyle w:val="ListParagraph"/>
        <w:numPr>
          <w:ilvl w:val="0"/>
          <w:numId w:val="2"/>
        </w:numPr>
        <w:rPr/>
      </w:pPr>
      <w:r>
        <w:rPr/>
        <w:t>sp_lernende_archivieren</w:t>
      </w:r>
    </w:p>
    <w:p>
      <w:pPr>
        <w:pStyle w:val="Berschrift1"/>
        <w:numPr>
          <w:ilvl w:val="0"/>
          <w:numId w:val="1"/>
        </w:numPr>
        <w:rPr/>
      </w:pPr>
      <w:bookmarkStart w:id="5" w:name="__RefHeading___Toc6533_192616982"/>
      <w:bookmarkEnd w:id="5"/>
      <w:r>
        <w:rPr/>
        <w:t>Teilprojekt Datenbank Migration</w:t>
      </w:r>
    </w:p>
    <w:p>
      <w:pPr>
        <w:pStyle w:val="Untertitel"/>
        <w:tabs>
          <w:tab w:val="left" w:pos="3402" w:leader="none"/>
        </w:tabs>
        <w:rPr/>
      </w:pPr>
      <w:r>
        <w:rPr/>
        <w:t>Befasst sich mit Stored-Procedure: sp_migration_starten</w:t>
      </w:r>
    </w:p>
    <w:p>
      <w:pPr>
        <w:pStyle w:val="Berschrift2"/>
        <w:numPr>
          <w:ilvl w:val="1"/>
          <w:numId w:val="1"/>
        </w:numPr>
        <w:tabs>
          <w:tab w:val="left" w:pos="3402" w:leader="none"/>
        </w:tabs>
        <w:rPr/>
      </w:pPr>
      <w:bookmarkStart w:id="6" w:name="__RefHeading___Toc6535_192616982"/>
      <w:bookmarkEnd w:id="6"/>
      <w:r>
        <w:rPr/>
        <w:t>Definition der Namenskonvention</w:t>
      </w:r>
    </w:p>
    <w:p>
      <w:pPr>
        <w:pStyle w:val="Berschrift3"/>
        <w:numPr>
          <w:ilvl w:val="2"/>
          <w:numId w:val="1"/>
        </w:numPr>
        <w:tabs>
          <w:tab w:val="left" w:pos="3402" w:leader="none"/>
        </w:tabs>
        <w:rPr/>
      </w:pPr>
      <w:bookmarkStart w:id="7" w:name="__RefHeading___Toc6537_192616982"/>
      <w:bookmarkEnd w:id="7"/>
      <w:r>
        <w:rPr/>
        <w:t>Globale Konvention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</w:tabs>
        <w:rPr/>
      </w:pPr>
      <w:r>
        <w:rPr/>
        <w:t>Datenbank Name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schoolinfo_neu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</w:tabs>
        <w:rPr/>
      </w:pPr>
      <w:r>
        <w:rPr/>
        <w:t>Tabellennamen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Alphanumerisch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nur die Zeichen a-z und 0-9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Snake-Case sprich, Lehrzeichen durch Unterstriche ersetzt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kein Präfix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plural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deutsch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</w:tabs>
        <w:rPr/>
      </w:pPr>
      <w:r>
        <w:rPr/>
        <w:t>Kolumnen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Alphanumerisch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nur die Zeichen a-z und 0-9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Snake-Case sprich, Lehrzeichen durch Unterstriche ersetzt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kein Präfix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singular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</w:tabs>
        <w:rPr/>
      </w:pPr>
      <w:r>
        <w:rPr/>
        <w:t>deutsch</w:t>
      </w:r>
    </w:p>
    <w:p>
      <w:pPr>
        <w:pStyle w:val="ListParagraph"/>
        <w:numPr>
          <w:ilvl w:val="0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Tabellenaufbau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IMMER nur eine Kolumne ist Primärschlüssel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Primärschlüssel-Kolumne ist immer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Name:</w:t>
        <w:tab/>
        <w:t>id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Datentyp:</w:t>
        <w:tab/>
        <w:t>INTEGER(10) NOT NULL AUTOINCREMENT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Fremdschlüssel Kolumne sind immer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Konvention:</w:t>
        <w:tab/>
        <w:t>Kolumn name ist IMMER singular.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Name:</w:t>
        <w:tab/>
        <w:t>fremdtabelle_id</w:t>
        <w:br/>
        <w:t xml:space="preserve"> </w:t>
        <w:tab/>
        <w:t>fremndtabelle_kontext_id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Datentyp:</w:t>
        <w:tab/>
        <w:t>INTEGER(10)</w:t>
      </w:r>
    </w:p>
    <w:p>
      <w:pPr>
        <w:pStyle w:val="ListParagraph"/>
        <w:numPr>
          <w:ilvl w:val="1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Fremdschlüssel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Konvention:</w:t>
        <w:tab/>
        <w:t>Fremdschlüssel sind IMMER singular und zeigen IMMER auf eine id.</w:t>
      </w:r>
    </w:p>
    <w:p>
      <w:pPr>
        <w:pStyle w:val="ListParagraph"/>
        <w:numPr>
          <w:ilvl w:val="2"/>
          <w:numId w:val="3"/>
        </w:numPr>
        <w:tabs>
          <w:tab w:val="left" w:pos="3402" w:leader="none"/>
          <w:tab w:val="left" w:pos="3828" w:leader="none"/>
        </w:tabs>
        <w:rPr/>
      </w:pPr>
      <w:r>
        <w:rPr/>
        <w:t>Name</w:t>
        <w:tab/>
        <w:t>eigentabelle_fremdtabelle_id</w:t>
        <w:br/>
        <w:t xml:space="preserve"> </w:t>
        <w:tab/>
        <w:t>eigentabelle_fremdtabelle_kontext_id</w:t>
      </w:r>
    </w:p>
    <w:p>
      <w:pPr>
        <w:pStyle w:val="Berschrift3"/>
        <w:numPr>
          <w:ilvl w:val="2"/>
          <w:numId w:val="1"/>
        </w:numPr>
        <w:rPr/>
      </w:pPr>
      <w:bookmarkStart w:id="8" w:name="__RefHeading___Toc6539_192616982"/>
      <w:bookmarkEnd w:id="8"/>
      <w:r>
        <w:rPr/>
        <w:t>Zusätzliche Definitionen</w:t>
      </w:r>
    </w:p>
    <w:p>
      <w:pPr>
        <w:pStyle w:val="Normal"/>
        <w:tabs>
          <w:tab w:val="left" w:pos="3402" w:leader="none"/>
        </w:tabs>
        <w:rPr/>
      </w:pPr>
      <w:r>
        <w:rPr/>
        <w:t>Kolumnen die Text enthalten werden grundsätzlich auf VARCHAR(50) gesetzt. Ausnahmen entstehen bei Felder die in der Quelldatenbank mit mehr als 50 Zeichen definiert wurden. Diese werden grundsätzlich auf VARCHAR(255) gesetzt.</w:t>
      </w:r>
    </w:p>
    <w:p>
      <w:pPr>
        <w:pStyle w:val="Normal"/>
        <w:tabs>
          <w:tab w:val="left" w:pos="3402" w:leader="none"/>
        </w:tabs>
        <w:rPr/>
      </w:pPr>
      <w:r>
        <w:rPr/>
        <w:t>Postleitzahlen werden auf VARCHAR(8) gesetzt um somit den deutschen Postleitzahlen Rechnung zu tragen.</w:t>
      </w:r>
    </w:p>
    <w:p>
      <w:pPr>
        <w:pStyle w:val="Normal"/>
        <w:tabs>
          <w:tab w:val="left" w:pos="3402" w:leader="none"/>
        </w:tabs>
        <w:rPr/>
      </w:pPr>
      <w:r>
        <w:rPr/>
        <w:t>Situativ können auch VARCHAR(2) verwendet werden.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9" w:name="__RefHeading___Toc6541_192616982"/>
      <w:bookmarkEnd w:id="9"/>
      <w:r>
        <w:rPr/>
        <w:t>Datenkatalog</w:t>
      </w:r>
    </w:p>
    <w:p>
      <w:pPr>
        <w:pStyle w:val="Untertitel"/>
        <w:rPr/>
      </w:pPr>
      <w:r>
        <w:rPr/>
        <w:t>Datenbank: schoolinfo_neu</w:t>
      </w:r>
    </w:p>
    <w:p>
      <w:pPr>
        <w:pStyle w:val="Berschrift3"/>
        <w:numPr>
          <w:ilvl w:val="2"/>
          <w:numId w:val="1"/>
        </w:numPr>
        <w:rPr/>
      </w:pPr>
      <w:bookmarkStart w:id="10" w:name="__RefHeading___Toc6543_192616982"/>
      <w:bookmarkEnd w:id="10"/>
      <w:r>
        <w:rPr/>
        <w:t>Tabelle Klassen</w:t>
      </w:r>
    </w:p>
    <w:tbl>
      <w:tblPr>
        <w:tblStyle w:val="EinfacheTabelle3"/>
        <w:tblW w:w="9062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6"/>
        <w:gridCol w:w="2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Klassen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lehrer_id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beschreibung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VARCHAR(255)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603"/>
        <w:gridCol w:w="2131"/>
        <w:gridCol w:w="2458"/>
        <w:gridCol w:w="813"/>
        <w:gridCol w:w="20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13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458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813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2067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/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klassen_lehrer_id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lehrer</w:t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lehrer_id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1" w:name="__RefHeading___Toc6545_192616982"/>
      <w:bookmarkEnd w:id="11"/>
      <w:r>
        <w:rPr/>
        <w:t>Tabelle Lehrbetriebe</w:t>
      </w:r>
    </w:p>
    <w:tbl>
      <w:tblPr>
        <w:tblStyle w:val="EinfacheTabelle3"/>
        <w:tblW w:w="9062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6"/>
        <w:gridCol w:w="2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lehrbetriebe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haus_nr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kanton_code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land_code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603"/>
        <w:gridCol w:w="2131"/>
        <w:gridCol w:w="2458"/>
        <w:gridCol w:w="813"/>
        <w:gridCol w:w="20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13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458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813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2067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12" w:name="__RefHeading___Toc6547_192616982"/>
      <w:bookmarkEnd w:id="12"/>
      <w:r>
        <w:rPr/>
        <w:t>Tabelle Lernende</w:t>
      </w:r>
    </w:p>
    <w:tbl>
      <w:tblPr>
        <w:tblStyle w:val="EinfacheTabelle3"/>
        <w:tblW w:w="906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5"/>
        <w:gridCol w:w="22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i w:val="false"/>
                <w:i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lernende</w:t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anrede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vorname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geschlecht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M“ = Männlich,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F“ = Weiblich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klasse_id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ist_bm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TINYINT(1)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 = Nein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= Ja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fachrichtung_id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lehrbetrieb_id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lernende_fachrichtung_id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lernende_klasse_id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klasse_id</w:t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lernende_lehrbetrieb_id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3" w:name="__RefHeading___Toc6549_192616982"/>
      <w:bookmarkEnd w:id="13"/>
      <w:r>
        <w:rPr/>
        <w:t>Tabelle Berechtigungen_log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berechtigungen_log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benutzer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zeitpunkt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CURRENT_TIMESTAMP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grund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berechtigung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tabelle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4"/>
        <w:gridCol w:w="2671"/>
        <w:gridCol w:w="2324"/>
        <w:gridCol w:w="679"/>
        <w:gridCol w:w="19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4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4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14" w:name="__RefHeading___Toc6551_192616982"/>
      <w:bookmarkEnd w:id="14"/>
      <w:r>
        <w:rPr/>
        <w:t>Tabelle module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module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benutzer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zeitpunkt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CURRENT_TIMESTAMP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grund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berechtigung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tabelle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5" w:name="__RefHeading___Toc6553_192616982"/>
      <w:bookmarkEnd w:id="15"/>
      <w:r>
        <w:rPr/>
        <w:t>Tabelle noten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noten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lernende_id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modul_id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erf_note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erf_datum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knw_note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knw_datum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noten_lernende_id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noten_modul_id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module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modul_id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16" w:name="__RefHeading___Toc6555_192616982"/>
      <w:bookmarkEnd w:id="16"/>
      <w:r>
        <w:rPr/>
        <w:t>Tabelle Fachrichtungen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fachrichtungen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17" w:name="__RefHeading___Toc6557_192616982"/>
      <w:bookmarkEnd w:id="17"/>
      <w:r>
        <w:rPr/>
        <w:t>Stored Procedure sp_migration_starten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sp_migration_starten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Datenbank schoolinfo_neu ist erstellt</w:t>
      </w:r>
    </w:p>
    <w:p>
      <w:pPr>
        <w:pStyle w:val="ListParagraph"/>
        <w:numPr>
          <w:ilvl w:val="1"/>
          <w:numId w:val="4"/>
        </w:numPr>
        <w:rPr/>
      </w:pPr>
      <w:r>
        <w:rPr/>
        <w:t>Folgende Tabellen sind erstellt</w:t>
      </w:r>
    </w:p>
    <w:p>
      <w:pPr>
        <w:pStyle w:val="ListParagraph"/>
        <w:numPr>
          <w:ilvl w:val="2"/>
          <w:numId w:val="4"/>
        </w:numPr>
        <w:rPr/>
      </w:pPr>
      <w:r>
        <w:rPr/>
        <w:t>klassen</w:t>
      </w:r>
    </w:p>
    <w:p>
      <w:pPr>
        <w:pStyle w:val="ListParagraph"/>
        <w:numPr>
          <w:ilvl w:val="2"/>
          <w:numId w:val="4"/>
        </w:numPr>
        <w:rPr/>
      </w:pPr>
      <w:r>
        <w:rPr/>
        <w:t>lehrbetriebe</w:t>
      </w:r>
    </w:p>
    <w:p>
      <w:pPr>
        <w:pStyle w:val="ListParagraph"/>
        <w:numPr>
          <w:ilvl w:val="2"/>
          <w:numId w:val="4"/>
        </w:numPr>
        <w:rPr/>
      </w:pPr>
      <w:r>
        <w:rPr/>
        <w:t>lernende</w:t>
      </w:r>
    </w:p>
    <w:p>
      <w:pPr>
        <w:pStyle w:val="ListParagraph"/>
        <w:numPr>
          <w:ilvl w:val="2"/>
          <w:numId w:val="4"/>
        </w:numPr>
        <w:rPr/>
      </w:pPr>
      <w:r>
        <w:rPr/>
        <w:t>berechtigunen_log</w:t>
      </w:r>
    </w:p>
    <w:p>
      <w:pPr>
        <w:pStyle w:val="ListParagraph"/>
        <w:numPr>
          <w:ilvl w:val="2"/>
          <w:numId w:val="4"/>
        </w:numPr>
        <w:rPr/>
      </w:pPr>
      <w:r>
        <w:rPr/>
        <w:t>module</w:t>
      </w:r>
    </w:p>
    <w:p>
      <w:pPr>
        <w:pStyle w:val="ListParagraph"/>
        <w:numPr>
          <w:ilvl w:val="2"/>
          <w:numId w:val="4"/>
        </w:numPr>
        <w:rPr/>
      </w:pPr>
      <w:r>
        <w:rPr/>
        <w:t>noten</w:t>
      </w:r>
    </w:p>
    <w:p>
      <w:pPr>
        <w:pStyle w:val="ListParagraph"/>
        <w:numPr>
          <w:ilvl w:val="2"/>
          <w:numId w:val="4"/>
        </w:numPr>
        <w:rPr/>
      </w:pPr>
      <w:r>
        <w:rPr/>
        <w:t>fachrichtungen</w:t>
      </w:r>
    </w:p>
    <w:p>
      <w:pPr>
        <w:pStyle w:val="ListParagraph"/>
        <w:numPr>
          <w:ilvl w:val="1"/>
          <w:numId w:val="4"/>
        </w:numPr>
        <w:rPr/>
      </w:pPr>
      <w:r>
        <w:rPr/>
        <w:t>Daten aus Datenbank schoolinfo12802016 sind in die Tabellen von schoolinfo_neu importiert.</w:t>
      </w:r>
    </w:p>
    <w:p>
      <w:pPr>
        <w:pStyle w:val="Berschrift2"/>
        <w:numPr>
          <w:ilvl w:val="1"/>
          <w:numId w:val="1"/>
        </w:numPr>
        <w:rPr/>
      </w:pPr>
      <w:bookmarkStart w:id="18" w:name="__RefHeading___Toc6559_192616982"/>
      <w:bookmarkEnd w:id="18"/>
      <w:r>
        <w:rPr/>
        <w:t>Stored Procedure Quelltext</w:t>
      </w:r>
    </w:p>
    <w:p>
      <w:pPr>
        <w:pStyle w:val="VorformatierterText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eastAsia="Times New Roman" w:cs="Courier New" w:ascii="Ubuntu Mono" w:hAnsi="Ubuntu Mono"/>
          <w:b/>
          <w:bCs/>
          <w:i/>
          <w:iCs/>
          <w:caps w:val="false"/>
          <w:smallCaps w:val="false"/>
          <w:color w:val="406080"/>
          <w:spacing w:val="0"/>
          <w:sz w:val="20"/>
          <w:szCs w:val="20"/>
          <w:highlight w:val="red"/>
          <w:lang w:eastAsia="de-CH"/>
        </w:rPr>
        <w:t xml:space="preserve">DELIMITER </w:t>
      </w:r>
      <w:r>
        <w:rPr>
          <w:rFonts w:eastAsia="Times New Roman" w:cs="Courier New" w:ascii="Ubuntu Mono" w:hAnsi="Ubuntu Mono"/>
          <w:b/>
          <w:bCs/>
          <w:i/>
          <w:iCs/>
          <w:caps w:val="false"/>
          <w:smallCaps w:val="false"/>
          <w:color w:val="595979"/>
          <w:spacing w:val="0"/>
          <w:sz w:val="20"/>
          <w:szCs w:val="20"/>
          <w:highlight w:val="red"/>
          <w:lang w:eastAsia="de-CH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PROCEDURE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sp_migration_starten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BEGIN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DATABASE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`schoolinfo_neu`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DATABASE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`schoolinfo_neu`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CHARACTER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latin1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USE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`schoolinfo_neu`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SESSION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SQL_MODE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"NO_AUTO_VALUE_ON_ZERO"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`klassen`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`klassen`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`lehrer_id`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`name`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`beschreibung`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255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#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FOREIGN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klassen_lehrer_id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REFERENCES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lehrer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COLLATE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utf8_unicode_ci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"Table klassen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`klassen`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`klassen`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`klassen`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`lehrer_id`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`beschreibung`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`idklasse`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`klassenlehrer`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`lehrer_id`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`name`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`realname`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`beschreibung`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`schoolinfo12802016`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`klasse`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`klassen`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"Data for klassen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`lehrbetriebe`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`name`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`strasse`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`haus_nr`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8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`plz`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8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`ort`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`kanton_code`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`land_code`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COLLATE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utf8_unicode_ci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"Table lehrbetriebe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`lehrbetriebe`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`lehrbetriebe`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`strasse`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`haus_nr`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`plz`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`ort`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`kanton_code`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`land_code`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`id_Lehrbetrieb`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`FName`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`FStrasse`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`strasse`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`FHausNr`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`haus_nr`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`FPlz`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`plz`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`FOrt`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`ort`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`FKanton`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`kanton_code`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`FLand`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`land_code`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`schoolinfo12802016`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`lehrbetriebe`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"Data for lehrbetriebe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`lernende`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`lernende`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`anrede`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`name`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`vorname`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`geschlecht`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`klasse_id`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`ist_bm`          TINYINT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`fachrichtung_id`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`lehrbetrieb_id`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`strasse`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`plz`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`ort`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FOREIGN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lernende_klasse_id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REFERENCES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klassen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FOREIGN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lernende_fachrichtung_id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REFERENCES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fachrichtungen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FOREIGN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lernende_lehrbetrieb_id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REFERENCES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lehrbetriebe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COLLATE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utf8_unicode_ci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"Table lernende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`lernende`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`lernende`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`lernende`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`anrede`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`vorname`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`geschlecht`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`ist_bm`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`fachrichtung_id`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`strasse`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`plz`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`ort`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`Lern_id`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`anrede`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`anrede`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`name`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`vorname`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`vorname`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`geschlecht`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`geschlecht`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`klasse`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`klasse_id`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`bm`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`ist_bm`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`richtung`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`fachrichtung_id`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`lehrbetrieb`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`lehrbetrieb_id`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`strasse`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`strasse`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`plz`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`plz`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`ort`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`ort`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`schoolinfo12802016`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`lernende`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`lernende`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"Data for lernende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`berechtigungen_log`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`berechtigungen_log`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`benutzer`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`zeitpunkt`    DATETIME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CURRENT_TIMESTAMP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`grund`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`berechtigung`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`tabelle`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255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latin1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"Table berechtigungen_log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`berechtigungen_log`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`berechtigungen_log`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`berechtigungen_log`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`benutzer`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`zeitpunkt`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`grund`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`tabelle`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`benutzer`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`benutzer`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timestamp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`zeitpunkt`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`wofuer`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`grund`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`berechtigung`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`fuer`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`tabelle`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`schoolinfo12802016`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`log_berechtigung`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`berechtigungen_log`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"Data for berechtigungen_log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module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module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`name`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`beschreibung`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255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COLLATE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utf8_unicode_ci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"Table module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module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module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module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`beschreibung`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`m_name`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`modulname`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`beschreibung`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`schoolinfo12802016`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`modul`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module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"Data for module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`noten`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`noten`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`lernende_id`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`modul_id`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`erf_note`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DOUBLE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`erf_datum`   DATETIME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`knw_note`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DOUBLE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`knw_datum`   DATETIME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COLLATE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utf8_unicode_ci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"Table noten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`noten`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`noten`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`noten`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`lernende_id`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`modul_id`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`erf_note`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`erf_datum`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`knw_note`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`knw_datum`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`lernende_idlernende`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`lernende_id`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`module_idmodule`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`modul_id`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`erf_note`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`erfahrungsnote`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`erf_datum`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`erfahrungsnote_datum`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`knw_note`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`knw_note`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`knw_datum`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`knw_datum`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`schoolinfo12802016`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`noten`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`noten`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"Data noten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`fachrichtungen`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`fachrichtungen`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`name`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COLLATE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utf8_unicode_ci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"Table fachrichtungen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`fachrichtungen`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`fachrichtungen`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`fachrichtungen`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`idrichtung`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`richtung`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`name`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`schoolinfo12802016`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`richtung`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fachrichtungen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KEYS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"Data fachrichtungen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595979"/>
          <w:spacing w:val="0"/>
          <w:sz w:val="20"/>
          <w:szCs w:val="20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DELIMITER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color w:val="308080"/>
        </w:rPr>
      </w:pPr>
      <w:r>
        <w:rPr>
          <w:b w:val="false"/>
          <w:i w:val="false"/>
          <w:caps w:val="false"/>
          <w:smallCaps w:val="false"/>
          <w:spacing w:val="0"/>
        </w:rPr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19" w:name="__RefHeading___Toc6561_192616982"/>
      <w:bookmarkEnd w:id="19"/>
      <w:r>
        <w:rPr/>
        <w:t>Teilprojekt Ortschaftstbelle erstellen</w:t>
      </w:r>
    </w:p>
    <w:p>
      <w:pPr>
        <w:pStyle w:val="Berschrift2"/>
        <w:numPr>
          <w:ilvl w:val="1"/>
          <w:numId w:val="1"/>
        </w:numPr>
        <w:rPr/>
      </w:pPr>
      <w:bookmarkStart w:id="20" w:name="__RefHeading___Toc6563_192616982"/>
      <w:bookmarkEnd w:id="20"/>
      <w:r>
        <w:rPr/>
        <w:t>Stored Procedure sp_orte_extrahiern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sp_orte_extrahieren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Tabelle schoolinfo_neu.orte ist erstellt</w:t>
      </w:r>
    </w:p>
    <w:p>
      <w:pPr>
        <w:pStyle w:val="ListParagraph"/>
        <w:numPr>
          <w:ilvl w:val="1"/>
          <w:numId w:val="4"/>
        </w:numPr>
        <w:rPr/>
      </w:pPr>
      <w:r>
        <w:rPr/>
        <w:t>Daten sind aus folgenden Tabellen zusammengeführt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schoolinfo_neu.lernende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schoolinfo_neu.lehrbetriebe</w:t>
      </w:r>
    </w:p>
    <w:p>
      <w:pPr>
        <w:pStyle w:val="ListParagraph"/>
        <w:numPr>
          <w:ilvl w:val="1"/>
          <w:numId w:val="4"/>
        </w:numPr>
        <w:rPr/>
      </w:pPr>
      <w:r>
        <w:rPr/>
        <w:t>Folgende Tabellen sind verändert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schoolinfo_neu.lernende</w:t>
      </w:r>
    </w:p>
    <w:p>
      <w:pPr>
        <w:pStyle w:val="ListParagraph"/>
        <w:numPr>
          <w:ilvl w:val="2"/>
          <w:numId w:val="4"/>
        </w:numPr>
        <w:rPr/>
      </w:pPr>
      <w:r>
        <w:rPr/>
        <w:t>schoolinfo_neu.lehrbetriebe</w:t>
      </w:r>
    </w:p>
    <w:p>
      <w:pPr>
        <w:pStyle w:val="Berschrift3"/>
        <w:numPr>
          <w:ilvl w:val="2"/>
          <w:numId w:val="1"/>
        </w:numPr>
        <w:rPr/>
      </w:pPr>
      <w:bookmarkStart w:id="21" w:name="__RefHeading___Toc6565_192616982"/>
      <w:bookmarkEnd w:id="21"/>
      <w:r>
        <w:rPr/>
        <w:t>Datenkatalog</w:t>
      </w:r>
    </w:p>
    <w:p>
      <w:pPr>
        <w:pStyle w:val="Berschrift3"/>
        <w:numPr>
          <w:ilvl w:val="2"/>
          <w:numId w:val="1"/>
        </w:numPr>
        <w:rPr/>
      </w:pPr>
      <w:bookmarkStart w:id="22" w:name="__RefHeading___Toc6567_192616982"/>
      <w:bookmarkEnd w:id="22"/>
      <w:r>
        <w:rPr/>
        <w:t>Tabelle Orte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orte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3"/>
        <w:numPr>
          <w:ilvl w:val="2"/>
          <w:numId w:val="1"/>
        </w:numPr>
        <w:rPr/>
      </w:pPr>
      <w:bookmarkStart w:id="23" w:name="__RefHeading___Toc6569_192616982"/>
      <w:bookmarkEnd w:id="23"/>
      <w:r>
        <w:rPr/>
        <w:t>Tabelle Lehrbetriebe</w:t>
      </w:r>
    </w:p>
    <w:tbl>
      <w:tblPr>
        <w:tblStyle w:val="EinfacheTabelle3"/>
        <w:tblW w:w="9062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6"/>
        <w:gridCol w:w="2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1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lehrbetriebe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haus_nr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kanton_code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land_code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603"/>
        <w:gridCol w:w="2131"/>
        <w:gridCol w:w="2458"/>
        <w:gridCol w:w="813"/>
        <w:gridCol w:w="20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13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458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813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2067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/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13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lehrbetriebe_ort_id</w:t>
            </w:r>
          </w:p>
        </w:tc>
        <w:tc>
          <w:tcPr>
            <w:tcW w:w="245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orte</w:t>
            </w:r>
          </w:p>
        </w:tc>
        <w:tc>
          <w:tcPr>
            <w:tcW w:w="813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067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ort_id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45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067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1"/>
        </w:numPr>
        <w:rPr/>
      </w:pPr>
      <w:bookmarkStart w:id="24" w:name="__RefHeading___Toc6571_192616982"/>
      <w:bookmarkEnd w:id="24"/>
      <w:r>
        <w:rPr/>
        <w:t>Tabelle Lernende</w:t>
      </w:r>
    </w:p>
    <w:tbl>
      <w:tblPr>
        <w:tblStyle w:val="EinfacheTabelle3"/>
        <w:tblW w:w="906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65"/>
        <w:gridCol w:w="2266"/>
        <w:gridCol w:w="2265"/>
        <w:gridCol w:w="226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 w:val="false"/>
                <w:b w:val="false"/>
                <w:bCs w:val="false"/>
                <w:i w:val="false"/>
                <w:i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lernende</w:t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  <w:tc>
          <w:tcPr>
            <w:tcW w:w="2266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anrede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DEFAULT NULL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vorname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geschlecht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M“ = Männlich,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“</w:t>
            </w:r>
            <w:r>
              <w:rPr/>
              <w:t>F“ = Weiblich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klasse_id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ist_bm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TINYINT(1)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0 = Nein</w:t>
            </w:r>
          </w:p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 = Ja</w:t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fachrichtung_id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lehrbetrieb_id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ort_id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26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266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66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lernende_fachrichtung_id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fachrichtung_id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lernende_klasse_id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klassen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klasse_id</w:t>
            </w:r>
          </w:p>
        </w:tc>
      </w:tr>
      <w:tr>
        <w:trPr/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lernende_lehrbetrieb_id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lehrbetrieb_id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FKY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lernende_ort_id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orte</w:t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ort_id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25" w:name="__RefHeading___Toc6573_192616982"/>
      <w:bookmarkEnd w:id="25"/>
      <w:r>
        <w:rPr/>
        <w:t>Stored Procedure Quelltext</w:t>
      </w:r>
    </w:p>
    <w:p>
      <w:pPr>
        <w:pStyle w:val="VorformatierterText"/>
        <w:shd w:val="clear" w:color="auto" w:fill="F6F8FF"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/>
          <w:bCs/>
          <w:i/>
          <w:iCs/>
          <w:caps w:val="false"/>
          <w:smallCaps w:val="false"/>
          <w:color w:val="406080"/>
          <w:spacing w:val="0"/>
          <w:sz w:val="20"/>
          <w:szCs w:val="20"/>
          <w:highlight w:val="red"/>
        </w:rPr>
        <w:t xml:space="preserve">DELIMITER </w:t>
      </w:r>
      <w:r>
        <w:rPr>
          <w:rFonts w:ascii="Ubuntu Mono" w:hAnsi="Ubuntu Mono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highlight w:val="red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PROCEDURE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sp_orte_extrahieren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BEGIN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6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region_code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'land_code'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InnoDB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CHARSET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COLLATE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utf8_unicode_ci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"Table ort has been created"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DISABLE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KEYS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DISTINCT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ort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\r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plz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1"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AG"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SO"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BL"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\r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ort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GROUP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BY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UNION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\r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plz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1"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AG"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SO"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 BL"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TRIM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TRAILING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\r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ort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GROUP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BY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tmp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ENABLE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KEYS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"Data for orte has been imported"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ADD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COLUMN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ort_id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AFTER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strasse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"ort collumn has been created for lernende table"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UPDATE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ort_id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WHERE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LIKE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AND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LIKE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"ort_id has been set in lernende table"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COLUMN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COLUMN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ADD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FOREIGN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lernende_ort_id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REFERENCES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"lernende_ort_id foreign key has been established"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WRITE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ADD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COLUMN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ort_id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AFTER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haus_nr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"ort collumn has been created for lehrbetriebe table"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UPDATE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ort_id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WHERE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LIKE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AND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LIKE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'%'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"ort_id has been set in lehrbetriebe table"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ALTER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lehrbetriebe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COLUMN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DROP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COLUMN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ADD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FOREIGN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lernende_ort_id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REFERENCES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"lehrbetriebe_ort_id foreign key has been established"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UNLOCK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TABLES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/>
          <w:caps w:val="false"/>
          <w:smallCaps w:val="false"/>
          <w:color w:val="FFFFFF"/>
          <w:spacing w:val="0"/>
          <w:sz w:val="20"/>
          <w:szCs w:val="20"/>
          <w:highlight w:val="red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DELIMITER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HTMLPreformatted"/>
        <w:shd w:val="clear" w:color="auto" w:fill="F6F8FF"/>
        <w:rPr>
          <w:color w:val="40608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26" w:name="__RefHeading___Toc6575_192616982"/>
      <w:bookmarkEnd w:id="26"/>
      <w:r>
        <w:rPr/>
        <w:t>Teilprojekt Benutzer erstellen</w:t>
      </w:r>
    </w:p>
    <w:p>
      <w:pPr>
        <w:pStyle w:val="Berschrift2"/>
        <w:numPr>
          <w:ilvl w:val="1"/>
          <w:numId w:val="1"/>
        </w:numPr>
        <w:rPr/>
      </w:pPr>
      <w:bookmarkStart w:id="27" w:name="__RefHeading___Toc6577_192616982"/>
      <w:bookmarkEnd w:id="27"/>
      <w:r>
        <w:rPr/>
        <w:t>Stored Procedure sp_benutzer_erstellen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sp_benutzer_erstellen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this_user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this_host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this_pass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this_table</w:t>
        <w:tab/>
        <w:tab/>
        <w:t>VARCHAR(50)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this_permission</w:t>
        <w:tab/>
        <w:t>VARCHAR(50)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Benutzer ist erstellt.</w:t>
      </w:r>
    </w:p>
    <w:p>
      <w:pPr>
        <w:pStyle w:val="ListParagraph"/>
        <w:numPr>
          <w:ilvl w:val="1"/>
          <w:numId w:val="4"/>
        </w:numPr>
        <w:rPr/>
      </w:pPr>
      <w:r>
        <w:rPr/>
        <w:t>Benutzer hat die Berechtigung für die entsprechende Tabelle gesetzt</w:t>
      </w:r>
    </w:p>
    <w:p>
      <w:pPr>
        <w:pStyle w:val="ListParagraph"/>
        <w:numPr>
          <w:ilvl w:val="1"/>
          <w:numId w:val="4"/>
        </w:numPr>
        <w:rPr/>
      </w:pPr>
      <w:r>
        <w:rPr/>
        <w:t>Logtabelle erstellt sofern diese nicht bereits existiert.</w:t>
      </w:r>
    </w:p>
    <w:p>
      <w:pPr>
        <w:pStyle w:val="ListParagraph"/>
        <w:numPr>
          <w:ilvl w:val="1"/>
          <w:numId w:val="4"/>
        </w:numPr>
        <w:rPr/>
      </w:pPr>
      <w:r>
        <w:rPr/>
        <w:t>Logeintrag in Tabelle schoolinfo_neu.berechtigungen_log erstellt</w:t>
      </w:r>
    </w:p>
    <w:p>
      <w:pPr>
        <w:pStyle w:val="ListParagraph"/>
        <w:numPr>
          <w:ilvl w:val="1"/>
          <w:numId w:val="4"/>
        </w:numPr>
        <w:rPr/>
      </w:pPr>
      <w:r>
        <w:rPr/>
        <w:t>Bei Fehleingaben wird eine Exception geworfen</w:t>
      </w:r>
    </w:p>
    <w:p>
      <w:pPr>
        <w:pStyle w:val="Berschrift2"/>
        <w:numPr>
          <w:ilvl w:val="1"/>
          <w:numId w:val="1"/>
        </w:numPr>
        <w:rPr/>
      </w:pPr>
      <w:bookmarkStart w:id="28" w:name="__RefHeading___Toc6579_192616982"/>
      <w:bookmarkEnd w:id="28"/>
      <w:r>
        <w:rPr/>
        <w:t>Aufrufbeispiele</w:t>
      </w:r>
    </w:p>
    <w:p>
      <w:pPr>
        <w:pStyle w:val="Normal"/>
        <w:rPr/>
      </w:pPr>
      <w:r>
        <w:rPr/>
        <w:t>Benutzer erstellen und Leseberechtigung für Tabelle schoolinfo_neu.lernende erteilen</w:t>
      </w:r>
    </w:p>
    <w:p>
      <w:pPr>
        <w:pStyle w:val="Normal"/>
        <w:shd w:val="clear" w:color="auto" w:fill="F6F8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/>
      </w:pPr>
      <w:r>
        <w:rPr>
          <w:rFonts w:eastAsia="Times New Roman" w:cs="Courier New" w:ascii="Courier New" w:hAnsi="Courier New"/>
          <w:color w:val="000020"/>
          <w:sz w:val="20"/>
          <w:szCs w:val="20"/>
          <w:lang w:eastAsia="de-CH"/>
        </w:rPr>
        <w:t>sp_bentuzer_erstellen</w:t>
      </w:r>
      <w:r>
        <w:rPr>
          <w:rFonts w:eastAsia="Times New Roman" w:cs="Courier New" w:ascii="Courier New" w:hAnsi="Courier New"/>
          <w:color w:val="308080"/>
          <w:sz w:val="20"/>
          <w:szCs w:val="20"/>
          <w:lang w:eastAsia="de-CH"/>
        </w:rPr>
        <w:t>(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"jerome"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"localhost"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"1234"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"lernende"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,</w:t>
      </w:r>
      <w:r>
        <w:rPr>
          <w:rFonts w:eastAsia="Times New Roman" w:cs="Courier New" w:ascii="Courier New" w:hAnsi="Courier New"/>
          <w:color w:val="1060B6"/>
          <w:sz w:val="20"/>
          <w:szCs w:val="20"/>
          <w:lang w:eastAsia="de-CH"/>
        </w:rPr>
        <w:t>"SELECT"</w:t>
      </w:r>
      <w:r>
        <w:rPr>
          <w:rFonts w:eastAsia="Times New Roman" w:cs="Courier New" w:ascii="Courier New" w:hAnsi="Courier New"/>
          <w:color w:val="308080"/>
          <w:sz w:val="20"/>
          <w:szCs w:val="20"/>
          <w:lang w:eastAsia="de-CH"/>
        </w:rPr>
        <w:t>)</w:t>
      </w:r>
      <w:r>
        <w:rPr>
          <w:rFonts w:eastAsia="Times New Roman" w:cs="Courier New" w:ascii="Courier New" w:hAnsi="Courier New"/>
          <w:color w:val="406080"/>
          <w:sz w:val="20"/>
          <w:szCs w:val="20"/>
          <w:lang w:eastAsia="de-CH"/>
        </w:rPr>
        <w:t>;</w:t>
      </w:r>
    </w:p>
    <w:p>
      <w:pPr>
        <w:pStyle w:val="Berschrift2"/>
        <w:numPr>
          <w:ilvl w:val="1"/>
          <w:numId w:val="1"/>
        </w:numPr>
        <w:rPr/>
      </w:pPr>
      <w:bookmarkStart w:id="29" w:name="__RefHeading___Toc14171_192616982"/>
      <w:bookmarkEnd w:id="29"/>
      <w:r>
        <w:rPr/>
        <w:t>Eingabe Validation</w:t>
      </w:r>
    </w:p>
    <w:p>
      <w:pPr>
        <w:pStyle w:val="Normal"/>
        <w:rPr/>
      </w:pPr>
      <w:r>
        <w:rPr/>
        <w:t>Die Eingabeparameter werden validiert. Die maximale Zeichenlänge von 50 Zeichen pro Parameter wird berücksichtigt. Ausserdem wird nach potentiell schädlichen Zeichen geprüft. Diese Prüfung erfolgt mittels REGEX</w:t>
      </w:r>
    </w:p>
    <w:p>
      <w:pPr>
        <w:pStyle w:val="Normal"/>
        <w:rPr/>
      </w:pPr>
      <w:r>
        <w:rPr/>
        <w:t>Siehe Persönliches Lernjournal</w:t>
      </w:r>
    </w:p>
    <w:p>
      <w:pPr>
        <w:pStyle w:val="Normal"/>
        <w:rPr/>
      </w:pPr>
      <w:hyperlink r:id="rId4">
        <w:r>
          <w:rPr>
            <w:rStyle w:val="Internetlink"/>
          </w:rPr>
          <w:t>http://wiki.steampilot.ch</w:t>
        </w:r>
      </w:hyperlink>
      <w:r>
        <w:rPr/>
        <w:t xml:space="preserve">  → Suche → Regex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30" w:name="__RefHeading___Toc6581_192616982"/>
      <w:bookmarkEnd w:id="30"/>
      <w:r>
        <w:rPr/>
        <w:t>Datenkatalog</w:t>
      </w:r>
    </w:p>
    <w:p>
      <w:pPr>
        <w:pStyle w:val="Berschrift3"/>
        <w:numPr>
          <w:ilvl w:val="2"/>
          <w:numId w:val="1"/>
        </w:numPr>
        <w:rPr/>
      </w:pPr>
      <w:bookmarkStart w:id="31" w:name="__RefHeading___Toc6583_192616982"/>
      <w:bookmarkEnd w:id="31"/>
      <w:r>
        <w:rPr/>
        <w:t>Tabelle Berechtigungen_log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berechtigungen_log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benutzer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zeitpunkt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DEFAULT CURRENT_TIMESTAMP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grund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berechtigung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tabelle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keepLines/>
        <w:widowControl/>
        <w:numPr>
          <w:ilvl w:val="0"/>
          <w:numId w:val="0"/>
        </w:numPr>
        <w:jc w:val="left"/>
        <w:outlineLvl w:val="1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32" w:name="__RefHeading___Toc6585_192616982"/>
      <w:bookmarkEnd w:id="32"/>
      <w:r>
        <w:rPr/>
        <w:t>Stored Procedure Quelltext</w:t>
      </w:r>
    </w:p>
    <w:p>
      <w:pPr>
        <w:pStyle w:val="VorformatierterText"/>
        <w:shd w:val="clear" w:color="auto" w:fill="F6F8FF"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/>
          <w:bCs/>
          <w:i/>
          <w:iCs/>
          <w:caps w:val="false"/>
          <w:smallCaps w:val="false"/>
          <w:color w:val="000020"/>
          <w:spacing w:val="0"/>
          <w:sz w:val="20"/>
          <w:szCs w:val="20"/>
          <w:highlight w:val="red"/>
        </w:rPr>
        <w:t xml:space="preserve">DELIMITER </w:t>
      </w:r>
      <w:r>
        <w:rPr>
          <w:rFonts w:ascii="Ubuntu Mono" w:hAnsi="Ubuntu Mono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highlight w:val="red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PROCEDURE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sp_benutzer_erstellen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this_user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this_host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this_pass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this_table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this_permission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BEGIN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LENGTH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this_user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this_host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this_pass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this_table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this_permission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&gt;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THEN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SIGNAL SQLSTATE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'45000'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MESSAGE_TEXT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'Eingabe zu lange'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ELSEIF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this_user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this_host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this_pass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this_table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OR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this_permission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REGEXP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|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^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((?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!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[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;$&lt;&gt;{}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\[\]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]).)*$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|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THEN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SIGNAL SQLSTATE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'45000'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MESSAGE_TEXT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 xml:space="preserve">'Eingabe enthaelt unerlaubte Zeichen. Nur a-z A-Z 0-9 sind </w:t>
        <w:tab/>
        <w:tab/>
        <w:tab/>
        <w:tab/>
        <w:t>erlaubt'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DECLARE query1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255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query1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ab/>
        <w:t xml:space="preserve">CREATE USER IF NOT EXISTS 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this_user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@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this_host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 xml:space="preserve"> IDENTIFIED BY 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this_pass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 xml:space="preserve"> 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PREPARE statement1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query1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EXECUTE statement1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DEALLOCATE PREPARE statement1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User 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this_user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at 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this_host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has been created.'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berechtigungen_log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benutzer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grund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berechtigung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tabelle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VALUES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this_user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"@"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this_host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"CREATE"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"NONE"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"NONE"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START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TRANSACTION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DECLARE query2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255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query2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'GRANT 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this_permission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ON `schoolinfo.neu`.'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this_table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 xml:space="preserve">' TO 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this_user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@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this_host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 xml:space="preserve"> IDENTIFIED BY 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this_pass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</w:t>
      </w:r>
      <w:r>
        <w:rPr>
          <w:rFonts w:ascii="Ubuntu Mono" w:hAnsi="Ubuntu Mono"/>
          <w:b w:val="false"/>
          <w:i w:val="false"/>
          <w:caps w:val="false"/>
          <w:smallCaps w:val="false"/>
          <w:color w:val="0F69FF"/>
          <w:spacing w:val="0"/>
          <w:sz w:val="20"/>
          <w:szCs w:val="20"/>
        </w:rPr>
        <w:t>"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 xml:space="preserve"> 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PREPARE statement2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query2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EXECUTE statement2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DEALLOCATE PREPARE statement2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User 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this_user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at 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this_host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has been granted 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this_permission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 permisson on table '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this_table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'.'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berechtigungen_log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benutzer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grund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berechtigung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tabelle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VALUES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CONCAT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this_user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"@"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this_host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1060B6"/>
          <w:spacing w:val="0"/>
          <w:sz w:val="20"/>
          <w:szCs w:val="20"/>
        </w:rPr>
        <w:t>"Granted permission"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this_permission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this_table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COMMIT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/>
          <w:caps w:val="false"/>
          <w:smallCaps w:val="false"/>
          <w:color w:val="FFFFFF"/>
          <w:spacing w:val="0"/>
          <w:sz w:val="20"/>
          <w:szCs w:val="20"/>
          <w:highlight w:val="red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DELIMITER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HTMLPreformatted"/>
        <w:shd w:val="clear" w:color="auto" w:fill="F6F8FF"/>
        <w:rPr>
          <w:color w:val="0000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bookmarkStart w:id="33" w:name="__RefHeading___Toc6587_192616982"/>
      <w:bookmarkEnd w:id="33"/>
      <w:r>
        <w:rPr/>
        <w:t>Teilprojekt Lernende archivieren</w:t>
      </w:r>
    </w:p>
    <w:p>
      <w:pPr>
        <w:pStyle w:val="Berschrift2"/>
        <w:numPr>
          <w:ilvl w:val="1"/>
          <w:numId w:val="1"/>
        </w:numPr>
        <w:rPr/>
      </w:pPr>
      <w:bookmarkStart w:id="34" w:name="__RefHeading___Toc6589_192616982"/>
      <w:bookmarkEnd w:id="34"/>
      <w:r>
        <w:rPr/>
        <w:t>Stored Procedure sp_lernende_archivieren</w:t>
      </w:r>
    </w:p>
    <w:p>
      <w:pPr>
        <w:pStyle w:val="ListParagraph"/>
        <w:numPr>
          <w:ilvl w:val="0"/>
          <w:numId w:val="4"/>
        </w:numPr>
        <w:rPr/>
      </w:pPr>
      <w:r>
        <w:rPr/>
        <w:t>Name</w:t>
      </w:r>
    </w:p>
    <w:p>
      <w:pPr>
        <w:pStyle w:val="ListParagraph"/>
        <w:numPr>
          <w:ilvl w:val="1"/>
          <w:numId w:val="4"/>
        </w:numPr>
        <w:rPr/>
      </w:pPr>
      <w:r>
        <w:rPr/>
        <w:t>sp_lernende_archivieren</w:t>
      </w:r>
    </w:p>
    <w:p>
      <w:pPr>
        <w:pStyle w:val="ListParagraph"/>
        <w:numPr>
          <w:ilvl w:val="0"/>
          <w:numId w:val="4"/>
        </w:numPr>
        <w:rPr/>
      </w:pPr>
      <w:r>
        <w:rPr/>
        <w:t>Eingabeparameter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IN</w:t>
        <w:tab/>
        <w:t>this_klasse_id</w:t>
        <w:tab/>
        <w:tab/>
        <w:t>INT(10)</w:t>
      </w:r>
    </w:p>
    <w:p>
      <w:pPr>
        <w:pStyle w:val="ListParagraph"/>
        <w:numPr>
          <w:ilvl w:val="0"/>
          <w:numId w:val="4"/>
        </w:numPr>
        <w:rPr/>
      </w:pPr>
      <w:r>
        <w:rPr/>
        <w:t>Ausgabeparameter</w:t>
      </w:r>
    </w:p>
    <w:p>
      <w:pPr>
        <w:pStyle w:val="ListParagraph"/>
        <w:numPr>
          <w:ilvl w:val="1"/>
          <w:numId w:val="4"/>
        </w:numPr>
        <w:rPr/>
      </w:pPr>
      <w:r>
        <w:rPr/>
        <w:t>keine</w:t>
      </w:r>
    </w:p>
    <w:p>
      <w:pPr>
        <w:pStyle w:val="ListParagraph"/>
        <w:numPr>
          <w:ilvl w:val="0"/>
          <w:numId w:val="4"/>
        </w:numPr>
        <w:rPr/>
      </w:pPr>
      <w:r>
        <w:rPr/>
        <w:t>Resultat</w:t>
      </w:r>
    </w:p>
    <w:p>
      <w:pPr>
        <w:pStyle w:val="ListParagraph"/>
        <w:numPr>
          <w:ilvl w:val="1"/>
          <w:numId w:val="4"/>
        </w:numPr>
        <w:rPr/>
      </w:pPr>
      <w:r>
        <w:rPr/>
        <w:t>Datenbank schoolinfo_archiev ist erstellt sofern diese nicht bereits existiert</w:t>
      </w:r>
    </w:p>
    <w:p>
      <w:pPr>
        <w:pStyle w:val="ListParagraph"/>
        <w:numPr>
          <w:ilvl w:val="1"/>
          <w:numId w:val="4"/>
        </w:numPr>
        <w:rPr/>
      </w:pPr>
      <w:r>
        <w:rPr/>
        <w:t>Tabelle schoolinfo_archiv.lernende_archiv ist erstellt sofern diese nicht bereits existiert</w:t>
      </w:r>
    </w:p>
    <w:p>
      <w:pPr>
        <w:pStyle w:val="ListParagraph"/>
        <w:numPr>
          <w:ilvl w:val="1"/>
          <w:numId w:val="4"/>
        </w:numPr>
        <w:rPr/>
      </w:pPr>
      <w:r>
        <w:rPr/>
        <w:t>Archieveinträge aus den zusammengezogenen Daten aus Datenbank schoolinfo_neu ist in Tabelle lernende_archiv geschrieben</w:t>
      </w:r>
    </w:p>
    <w:p>
      <w:pPr>
        <w:pStyle w:val="Berschrift2"/>
        <w:numPr>
          <w:ilvl w:val="1"/>
          <w:numId w:val="1"/>
        </w:numPr>
        <w:rPr/>
      </w:pPr>
      <w:bookmarkStart w:id="35" w:name="__RefHeading___Toc6591_192616982"/>
      <w:bookmarkEnd w:id="35"/>
      <w:r>
        <w:rPr/>
        <w:t>Datenkatalog</w:t>
      </w:r>
    </w:p>
    <w:p>
      <w:pPr>
        <w:pStyle w:val="Berschrift3"/>
        <w:numPr>
          <w:ilvl w:val="2"/>
          <w:numId w:val="1"/>
        </w:numPr>
        <w:rPr/>
      </w:pPr>
      <w:bookmarkStart w:id="36" w:name="__RefHeading___Toc6593_192616982"/>
      <w:bookmarkEnd w:id="36"/>
      <w:r>
        <w:rPr/>
        <w:t>Tabelle schoolinfo_archiv.lernende_archiv</w:t>
      </w:r>
    </w:p>
    <w:tbl>
      <w:tblPr>
        <w:tblStyle w:val="EinfacheTabelle3"/>
        <w:tblW w:w="9073" w:type="dxa"/>
        <w:jc w:val="left"/>
        <w:tblInd w:w="-5" w:type="dxa"/>
        <w:tblBorders>
          <w:left w:val="single" w:sz="4" w:space="0" w:color="00000A"/>
          <w:bottom w:val="single" w:sz="4" w:space="0" w:color="7F7F7F"/>
          <w:insideH w:val="single" w:sz="4" w:space="0" w:color="7F7F7F"/>
        </w:tblBorders>
        <w:tblCellMar>
          <w:top w:w="0" w:type="dxa"/>
          <w:left w:w="9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200"/>
        <w:gridCol w:w="2208"/>
        <w:gridCol w:w="2134"/>
        <w:gridCol w:w="25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  <w:gridSpan w:val="4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Tabelle lernende_archiv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id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INT(10)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AUTO INCREMENT</w:t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nachname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vorname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bm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BOOLEAN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strasse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plz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ort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richtung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klasse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lehrbetrieb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lbstrasse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lbhausnr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lbplz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VARCHAR(8)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lbort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lbland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VARCHAR(2)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modulname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VARCHAR(50)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note_erf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note_knw</w:t>
            </w:r>
          </w:p>
        </w:tc>
        <w:tc>
          <w:tcPr>
            <w:tcW w:w="2208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DOUBLE(15,2)</w:t>
            </w:r>
          </w:p>
        </w:tc>
        <w:tc>
          <w:tcPr>
            <w:tcW w:w="2134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 NULL</w:t>
            </w:r>
          </w:p>
        </w:tc>
        <w:tc>
          <w:tcPr>
            <w:tcW w:w="2530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208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530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infacheTabelle3"/>
        <w:tblW w:w="5000" w:type="pct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1465"/>
        <w:gridCol w:w="2671"/>
        <w:gridCol w:w="2325"/>
        <w:gridCol w:w="679"/>
        <w:gridCol w:w="19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SCHLÜSSEL</w:t>
            </w:r>
          </w:p>
        </w:tc>
        <w:tc>
          <w:tcPr>
            <w:tcW w:w="2671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Name</w:t>
            </w:r>
          </w:p>
        </w:tc>
        <w:tc>
          <w:tcPr>
            <w:tcW w:w="2325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Referenztabelle</w:t>
            </w:r>
          </w:p>
        </w:tc>
        <w:tc>
          <w:tcPr>
            <w:tcW w:w="679" w:type="dxa"/>
            <w:tcBorders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Feld</w:t>
            </w:r>
          </w:p>
        </w:tc>
        <w:tc>
          <w:tcPr>
            <w:tcW w:w="1932" w:type="dxa"/>
            <w:tcBorders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526" w:leader="none"/>
              </w:tabs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i/>
                <w:i/>
                <w:caps w:val="false"/>
                <w:smallCaps w:val="false"/>
              </w:rPr>
            </w:pPr>
            <w:r>
              <w:rPr>
                <w:b/>
                <w:bCs/>
                <w:i/>
                <w:caps w:val="false"/>
                <w:smallCaps w:val="false"/>
              </w:rPr>
              <w:t>Referenz Feld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 w:val="false"/>
                <w:smallCaps w:val="false"/>
              </w:rPr>
            </w:pPr>
            <w:r>
              <w:rPr>
                <w:b/>
                <w:bCs/>
                <w:caps w:val="false"/>
                <w:smallCaps w:val="false"/>
              </w:rPr>
              <w:t>PKY</w:t>
            </w:r>
          </w:p>
        </w:tc>
        <w:tc>
          <w:tcPr>
            <w:tcW w:w="2671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  <w:tc>
          <w:tcPr>
            <w:tcW w:w="2325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79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932" w:type="dxa"/>
            <w:tcBorders>
              <w:top w:val="single" w:sz="4" w:space="0" w:color="7F7F7F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id</w:t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A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right w:val="single" w:sz="4" w:space="0" w:color="00000A"/>
              <w:insideH w:val="single" w:sz="4" w:space="0" w:color="7F7F7F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  <w:tc>
          <w:tcPr>
            <w:tcW w:w="1932" w:type="dxa"/>
            <w:tcBorders>
              <w:top w:val="single" w:sz="4" w:space="0" w:color="00000A"/>
              <w:left w:val="single" w:sz="4" w:space="0" w:color="00000A"/>
              <w:bottom w:val="single" w:sz="4" w:space="0" w:color="7F7F7F"/>
              <w:insideH w:val="single" w:sz="4" w:space="0" w:color="7F7F7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2"/>
        <w:numPr>
          <w:ilvl w:val="1"/>
          <w:numId w:val="1"/>
        </w:numPr>
        <w:rPr/>
      </w:pPr>
      <w:bookmarkStart w:id="37" w:name="__RefHeading___Toc6595_192616982"/>
      <w:bookmarkEnd w:id="37"/>
      <w:r>
        <w:rPr/>
        <w:t>Stored Procedure Quelltext</w:t>
      </w:r>
    </w:p>
    <w:p>
      <w:pPr>
        <w:pStyle w:val="VorformatierterText"/>
        <w:shd w:val="clear" w:color="auto" w:fill="F6F8FF"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/>
          <w:bCs/>
          <w:i/>
          <w:iCs/>
          <w:caps w:val="false"/>
          <w:smallCaps w:val="false"/>
          <w:color w:val="000020"/>
          <w:spacing w:val="0"/>
          <w:sz w:val="20"/>
          <w:szCs w:val="20"/>
          <w:highlight w:val="red"/>
        </w:rPr>
        <w:t xml:space="preserve">DELIMITER </w:t>
      </w:r>
      <w:r>
        <w:rPr>
          <w:rFonts w:ascii="Ubuntu Mono" w:hAnsi="Ubuntu Mono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highlight w:val="red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PROCEDURE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sp_lernende_archivieren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this_klasse_id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BEGIN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DATABASE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schoolinfo_archiv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USE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schoolinfo_archiv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CREATE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TABLE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IF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EXISTS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lernende_archiv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(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id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INT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PRIMARY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KEY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AUTO_INCREMENT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nachname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vorname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bm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TINYINT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strasse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plz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8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ort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richtung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30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klasse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lehrbetrieb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100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lbstrasse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lbhausnr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8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lbplz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8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lbort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lbland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modulname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VARCHAR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50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note_erf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DOUBLE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15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note_knw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DOUBLE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15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08C00"/>
          <w:spacing w:val="0"/>
          <w:sz w:val="20"/>
          <w:szCs w:val="20"/>
        </w:rPr>
        <w:t>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timestamp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</w:t>
      </w:r>
      <w:r>
        <w:rPr>
          <w:rFonts w:ascii="Ubuntu Mono" w:hAnsi="Ubuntu Mono"/>
          <w:b w:val="false"/>
          <w:i w:val="false"/>
          <w:caps w:val="false"/>
          <w:smallCaps w:val="false"/>
          <w:color w:val="7779BB"/>
          <w:spacing w:val="0"/>
          <w:sz w:val="20"/>
          <w:szCs w:val="20"/>
        </w:rPr>
        <w:t>DATETIME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NOT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NULL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074726"/>
          <w:spacing w:val="0"/>
          <w:sz w:val="20"/>
          <w:szCs w:val="20"/>
        </w:rPr>
        <w:t>DEFAULT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current_timestamp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ENGINE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ARCHIVE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INSERT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INTO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schoolinfo_archiv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lernende_archiv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SELECT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name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nachname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vorname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vorname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ist_bm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bm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strasse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strasse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plz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ort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fachrichtung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richtung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KL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name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klasse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BB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name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lehrbetrieb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BB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strasse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lbstrasse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BB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haus_nr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lbhausnr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BT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plz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lbplz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BT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ort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lbort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BB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land_code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lbland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MD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name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modulname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erf_note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note_erf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,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color w:val="000020"/>
          <w:spacing w:val="0"/>
          <w:sz w:val="20"/>
          <w:szCs w:val="20"/>
          <w:highlight w:val="blue"/>
        </w:rPr>
        <w:t>knw_note</w:t>
      </w:r>
      <w:r>
        <w:rPr>
          <w:rFonts w:ascii="Ubuntu Mono" w:hAnsi="Ubuntu Mono"/>
          <w:b w:val="false"/>
          <w:i w:val="false"/>
          <w:caps w:val="false"/>
          <w:smallCaps w:val="false"/>
          <w:color w:val="800000"/>
          <w:spacing w:val="0"/>
          <w:sz w:val="20"/>
          <w:szCs w:val="20"/>
        </w:rPr>
        <w:t>`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note_knw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lernende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LEFT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orte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ort_id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LEFT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klasse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KL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klasse_id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KL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LEFT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lehrbetriebe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BB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lehrbetrieb_id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BB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LEFT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orte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BT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BB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ort_id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BT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RIGHT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OUTER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note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NT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lernende_id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</w:t>
      </w:r>
      <w:r>
        <w:rPr>
          <w:rFonts w:ascii="Ubuntu Mono" w:hAnsi="Ubuntu Mono"/>
          <w:b w:val="false"/>
          <w:i w:val="false"/>
          <w:caps w:val="false"/>
          <w:smallCaps w:val="false"/>
          <w:color w:val="400000"/>
          <w:spacing w:val="0"/>
          <w:sz w:val="20"/>
          <w:szCs w:val="20"/>
        </w:rPr>
        <w:t>LEFT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module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MD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NT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modul_id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MD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WHERE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klasse_id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this_klasse_id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DELETE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t1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noten t1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INNER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lernende t2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t1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lernende_id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INNER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JOIN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klasse t3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ON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(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t2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klasse_id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t3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>id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)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WHERE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t3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this_klasse_id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DELETE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FROM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schoolinfo_neu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lernende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AS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  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WHERE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LD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.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klasse_id </w:t>
      </w:r>
      <w:r>
        <w:rPr>
          <w:rFonts w:ascii="Ubuntu Mono" w:hAnsi="Ubuntu Mono"/>
          <w:b w:val="false"/>
          <w:i w:val="false"/>
          <w:caps w:val="false"/>
          <w:smallCaps w:val="false"/>
          <w:color w:val="308080"/>
          <w:spacing w:val="0"/>
          <w:sz w:val="20"/>
          <w:szCs w:val="20"/>
        </w:rPr>
        <w:t>=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this_klasse_id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widowControl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VorformatierterText"/>
        <w:widowControl/>
        <w:rPr>
          <w:rFonts w:ascii="Ubuntu Mono" w:hAnsi="Ubuntu Mono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caps w:val="false"/>
          <w:smallCaps w:val="false"/>
          <w:spacing w:val="0"/>
          <w:sz w:val="20"/>
          <w:szCs w:val="20"/>
        </w:rPr>
        <w:t xml:space="preserve">  </w:t>
      </w:r>
      <w:r>
        <w:rPr>
          <w:rFonts w:ascii="Ubuntu Mono" w:hAnsi="Ubuntu Mono"/>
          <w:b/>
          <w:i w:val="false"/>
          <w:caps w:val="false"/>
          <w:smallCaps w:val="false"/>
          <w:color w:val="200080"/>
          <w:spacing w:val="0"/>
          <w:sz w:val="20"/>
          <w:szCs w:val="20"/>
        </w:rPr>
        <w:t>END</w:t>
      </w: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rFonts w:ascii="Ubuntu Mono" w:hAnsi="Ubuntu Mono"/>
          <w:b/>
          <w:i/>
          <w:caps w:val="false"/>
          <w:smallCaps w:val="false"/>
          <w:color w:val="FFFFFF"/>
          <w:spacing w:val="0"/>
          <w:sz w:val="20"/>
          <w:szCs w:val="20"/>
          <w:highlight w:val="red"/>
        </w:rPr>
        <w:t>//</w:t>
      </w:r>
    </w:p>
    <w:p>
      <w:pPr>
        <w:pStyle w:val="VorformatierterText"/>
        <w:widowControl/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Ubuntu Mono" w:hAnsi="Ubuntu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DELIMITER </w:t>
      </w:r>
      <w:r>
        <w:rPr>
          <w:rFonts w:ascii="Ubuntu Mono" w:hAnsi="Ubuntu Mono"/>
          <w:b w:val="false"/>
          <w:i w:val="false"/>
          <w:caps w:val="false"/>
          <w:smallCaps w:val="false"/>
          <w:color w:val="406080"/>
          <w:spacing w:val="0"/>
          <w:sz w:val="20"/>
          <w:szCs w:val="20"/>
        </w:rPr>
        <w:t>;</w:t>
      </w:r>
    </w:p>
    <w:p>
      <w:pPr>
        <w:pStyle w:val="VorformatierterText"/>
        <w:shd w:val="clear" w:color="auto" w:fill="F6F8FF"/>
        <w:rPr>
          <w:b/>
          <w:b/>
          <w:bCs/>
          <w:i/>
          <w:i/>
          <w:iCs/>
          <w:color w:val="000020"/>
          <w:highlight w:val="red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spacing w:before="0" w:after="8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sectPr>
      <w:headerReference w:type="default" r:id="rId5"/>
      <w:footerReference w:type="default" r:id="rId6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 Medium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sdt>
      <w:sdtPr>
        <w:id w:val="366511917"/>
        <w:dataBinding w:prefixMappings="xmlns:ns0='http://schemas.microsoft.com/office/2006/coverPageProps' " w:xpath="/ns0:CoverPageProperties[1]/ns0:PublishDate[1]" w:storeItemID="{55AF091B-3C7A-41E3-B477-F2FDAA23CFDA}"/>
        <w:alias w:val="Veröffentlichungsdatum"/>
      </w:sdtPr>
      <w:sdtContent>
        <w:r>
          <w:rPr/>
          <w:t>1</w:t>
        </w:r>
        <w:r>
          <w:rPr/>
          <w:t>7</w:t>
        </w:r>
        <w:r>
          <w:rPr/>
          <w:t>.05.2016</w:t>
        </w:r>
      </w:sdtContent>
    </w:sdt>
    <w:r>
      <w:rPr/>
      <w:tab/>
    </w:r>
    <w:sdt>
      <w:sdtPr>
        <w:text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alias w:val="Autor"/>
      </w:sdtPr>
      <w:sdtContent>
        <w:r>
          <w:rPr/>
          <w:t>Jérôme Röthlisberger</w:t>
        </w:r>
      </w:sdtContent>
    </w:sdt>
    <w:r>
      <w:rPr/>
      <w:tab/>
    </w:r>
    <w:r>
      <w:rPr/>
      <w:t xml:space="preserve">Seite </w:t>
    </w:r>
    <w:r>
      <w:rPr/>
      <w:fldChar w:fldCharType="begin"/>
    </w:r>
    <w:r>
      <w:instrText> PAGE </w:instrText>
    </w:r>
    <w:r>
      <w:fldChar w:fldCharType="separate"/>
    </w:r>
    <w:r>
      <w:t>26</w:t>
    </w:r>
    <w:r>
      <w:fldChar w:fldCharType="end"/>
    </w:r>
    <w:r>
      <w:rPr/>
      <w:t xml:space="preserve"> von </w:t>
    </w:r>
    <w:r>
      <w:rPr/>
      <w:fldChar w:fldCharType="begin"/>
    </w:r>
    <w:r>
      <w:instrText> NUMPAGES </w:instrText>
    </w:r>
    <w:r>
      <w:fldChar w:fldCharType="separate"/>
    </w:r>
    <w:r>
      <w:t>26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KNW M-125</w:t>
      <w:tab/>
    </w:r>
    <w:sdt>
      <w:sdtPr>
        <w:text/>
        <w:dataBinding w:prefixMappings="xmlns:ns0='http://schemas.openxmlformats.org/officeDocument/2006/extended-properties' " w:xpath="/ns0:Properties[1]/ns0:Company[1]" w:storeItemID="{6668398D-A668-4E3E-A5EB-62B293D839F1}"/>
        <w:alias w:val="Firma"/>
      </w:sdtPr>
      <w:sdtContent>
        <w:r>
          <w:rPr/>
          <w:t>IAP 12-16 B</w:t>
        </w:r>
      </w:sdtContent>
    </w:sdt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" w:cs="" w:asciiTheme="minorHAnsi" w:cstheme="minorBidi" w:eastAsiaTheme="minorEastAsia" w:hAnsiTheme="minorHAnsi"/>
        <w:szCs w:val="22"/>
        <w:lang w:val="de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0000"/>
    <w:pPr>
      <w:widowControl/>
      <w:bidi w:val="0"/>
      <w:spacing w:before="0" w:after="80"/>
      <w:jc w:val="left"/>
    </w:pPr>
    <w:rPr>
      <w:rFonts w:ascii="Roboto" w:hAnsi="Roboto" w:eastAsia="" w:cs="" w:asciiTheme="minorHAnsi" w:cstheme="minorBidi" w:eastAsiaTheme="minorEastAsia" w:hAnsiTheme="minorHAnsi"/>
      <w:color w:val="00000A"/>
      <w:sz w:val="22"/>
      <w:szCs w:val="22"/>
      <w:lang w:val="de-CH" w:eastAsia="en-US" w:bidi="ar-SA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f00000"/>
    <w:pPr>
      <w:keepNext/>
      <w:keepLines/>
      <w:pBdr>
        <w:bottom w:val="single" w:sz="4" w:space="1" w:color="595959"/>
      </w:pBdr>
      <w:spacing w:before="360" w:after="80"/>
      <w:outlineLvl w:val="0"/>
    </w:pPr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Berschrift2">
    <w:name w:val="Überschrift 2"/>
    <w:basedOn w:val="Normal"/>
    <w:next w:val="Normal"/>
    <w:link w:val="berschrift2Zchn"/>
    <w:uiPriority w:val="9"/>
    <w:unhideWhenUsed/>
    <w:qFormat/>
    <w:rsid w:val="00f00000"/>
    <w:pPr>
      <w:keepNext/>
      <w:keepLines/>
      <w:spacing w:before="360" w:after="0"/>
      <w:outlineLvl w:val="1"/>
    </w:pPr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Berschrift3">
    <w:name w:val="Überschrift 3"/>
    <w:basedOn w:val="Normal"/>
    <w:next w:val="Normal"/>
    <w:link w:val="berschrift3Zchn"/>
    <w:uiPriority w:val="9"/>
    <w:unhideWhenUsed/>
    <w:qFormat/>
    <w:rsid w:val="00f00000"/>
    <w:pPr>
      <w:keepNext/>
      <w:keepLines/>
      <w:spacing w:before="200" w:after="0"/>
      <w:outlineLvl w:val="2"/>
    </w:pPr>
    <w:rPr>
      <w:rFonts w:ascii="Roboto Medium" w:hAnsi="Roboto Medium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Berschrift4">
    <w:name w:val="Überschrift 4"/>
    <w:basedOn w:val="Normal"/>
    <w:next w:val="Normal"/>
    <w:link w:val="berschrift4Zchn"/>
    <w:uiPriority w:val="9"/>
    <w:unhideWhenUsed/>
    <w:qFormat/>
    <w:rsid w:val="00f00000"/>
    <w:pPr>
      <w:keepNext/>
      <w:keepLines/>
      <w:spacing w:before="200" w:after="0"/>
      <w:outlineLvl w:val="3"/>
    </w:pPr>
    <w:rPr>
      <w:rFonts w:ascii="Roboto Medium" w:hAnsi="Roboto Medium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Berschrift5">
    <w:name w:val="Überschrift 5"/>
    <w:basedOn w:val="Normal"/>
    <w:next w:val="Normal"/>
    <w:link w:val="berschrift5Zchn"/>
    <w:uiPriority w:val="9"/>
    <w:semiHidden/>
    <w:unhideWhenUsed/>
    <w:qFormat/>
    <w:rsid w:val="00f00000"/>
    <w:pPr>
      <w:keepNext/>
      <w:keepLines/>
      <w:spacing w:before="200" w:after="0"/>
      <w:outlineLvl w:val="4"/>
    </w:pPr>
    <w:rPr>
      <w:rFonts w:ascii="Roboto Medium" w:hAnsi="Roboto Medium" w:eastAsia="" w:cs="" w:asciiTheme="majorHAnsi" w:cstheme="majorBidi" w:eastAsiaTheme="majorEastAsia" w:hAnsiTheme="majorHAnsi"/>
      <w:color w:val="1B1D3D" w:themeColor="text2" w:themeShade="bf"/>
    </w:rPr>
  </w:style>
  <w:style w:type="paragraph" w:styleId="Berschrift6">
    <w:name w:val="Überschrift 6"/>
    <w:basedOn w:val="Normal"/>
    <w:next w:val="Normal"/>
    <w:link w:val="berschrift6Zchn"/>
    <w:uiPriority w:val="9"/>
    <w:semiHidden/>
    <w:unhideWhenUsed/>
    <w:qFormat/>
    <w:rsid w:val="00f00000"/>
    <w:pPr>
      <w:keepNext/>
      <w:keepLines/>
      <w:spacing w:before="200" w:after="0"/>
      <w:outlineLvl w:val="5"/>
    </w:pPr>
    <w:rPr>
      <w:rFonts w:ascii="Roboto Medium" w:hAnsi="Roboto Medium" w:eastAsia="" w:cs="" w:asciiTheme="majorHAnsi" w:cstheme="majorBidi" w:eastAsiaTheme="majorEastAsia" w:hAnsiTheme="majorHAnsi"/>
      <w:i/>
      <w:iCs/>
      <w:color w:val="1B1D3D" w:themeColor="text2" w:themeShade="bf"/>
    </w:rPr>
  </w:style>
  <w:style w:type="paragraph" w:styleId="Berschrift7">
    <w:name w:val="Überschrift 7"/>
    <w:basedOn w:val="Normal"/>
    <w:next w:val="Normal"/>
    <w:link w:val="berschrift7Zchn"/>
    <w:uiPriority w:val="9"/>
    <w:semiHidden/>
    <w:unhideWhenUsed/>
    <w:qFormat/>
    <w:rsid w:val="00f00000"/>
    <w:pPr>
      <w:keepNext/>
      <w:keepLines/>
      <w:spacing w:before="200" w:after="0"/>
      <w:outlineLvl w:val="6"/>
    </w:pPr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Überschrift 8"/>
    <w:basedOn w:val="Normal"/>
    <w:next w:val="Normal"/>
    <w:link w:val="berschrift8Zchn"/>
    <w:uiPriority w:val="9"/>
    <w:semiHidden/>
    <w:unhideWhenUsed/>
    <w:qFormat/>
    <w:rsid w:val="00f00000"/>
    <w:pPr>
      <w:keepNext/>
      <w:keepLines/>
      <w:spacing w:before="200" w:after="0"/>
      <w:outlineLvl w:val="7"/>
    </w:pPr>
    <w:rPr>
      <w:rFonts w:ascii="Roboto Medium" w:hAnsi="Roboto Medium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Berschrift9">
    <w:name w:val="Überschrift 9"/>
    <w:basedOn w:val="Normal"/>
    <w:next w:val="Normal"/>
    <w:link w:val="berschrift9Zchn"/>
    <w:uiPriority w:val="9"/>
    <w:semiHidden/>
    <w:unhideWhenUsed/>
    <w:qFormat/>
    <w:rsid w:val="00f00000"/>
    <w:pPr>
      <w:keepNext/>
      <w:keepLines/>
      <w:spacing w:before="200" w:after="0"/>
      <w:outlineLvl w:val="8"/>
    </w:pPr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el"/>
    <w:uiPriority w:val="10"/>
    <w:qFormat/>
    <w:rsid w:val="00f00000"/>
    <w:rPr>
      <w:rFonts w:ascii="Roboto Medium" w:hAnsi="Roboto Medium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f00000"/>
    <w:rPr>
      <w:color w:val="5A5A5A" w:themeColor="text1" w:themeTint="a5"/>
      <w:spacing w:val="10"/>
    </w:rPr>
  </w:style>
  <w:style w:type="character" w:styleId="PlaceholderText">
    <w:name w:val="Placeholder Text"/>
    <w:basedOn w:val="DefaultParagraphFont"/>
    <w:uiPriority w:val="99"/>
    <w:semiHidden/>
    <w:qFormat/>
    <w:rsid w:val="00ba029c"/>
    <w:rPr>
      <w:color w:val="808080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4237a"/>
    <w:rPr>
      <w:rFonts w:ascii="Arial" w:hAnsi="Arial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4237a"/>
    <w:rPr>
      <w:rFonts w:ascii="Arial" w:hAnsi="Arial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f00000"/>
    <w:rPr>
      <w:rFonts w:ascii="Roboto Medium" w:hAnsi="Roboto Medium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Berschrift5Zchn" w:customStyle="1">
    <w:name w:val="Überschrift 5 Zchn"/>
    <w:basedOn w:val="DefaultParagraphFont"/>
    <w:link w:val="berschrift5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color w:val="1B1D3D" w:themeColor="text2" w:themeShade="bf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i/>
      <w:iCs/>
      <w:color w:val="1B1D3D" w:themeColor="text2" w:themeShade="b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f00000"/>
    <w:rPr>
      <w:rFonts w:ascii="Roboto Medium" w:hAnsi="Roboto Medium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00000"/>
    <w:rPr>
      <w:b/>
      <w:bCs/>
      <w:color w:val="000000" w:themeColor="text1"/>
    </w:rPr>
  </w:style>
  <w:style w:type="character" w:styleId="Betont">
    <w:name w:val="Betont"/>
    <w:basedOn w:val="DefaultParagraphFont"/>
    <w:uiPriority w:val="20"/>
    <w:qFormat/>
    <w:rsid w:val="00f00000"/>
    <w:rPr>
      <w:i/>
      <w:iCs/>
      <w:color w:val="00000A"/>
    </w:rPr>
  </w:style>
  <w:style w:type="character" w:styleId="ZitatZchn" w:customStyle="1">
    <w:name w:val="Zitat Zchn"/>
    <w:basedOn w:val="DefaultParagraphFont"/>
    <w:link w:val="Zitat"/>
    <w:uiPriority w:val="29"/>
    <w:qFormat/>
    <w:rsid w:val="00f00000"/>
    <w:rPr>
      <w:i/>
      <w:iCs/>
      <w:color w:val="000000" w:themeColor="text1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f00000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f000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00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000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000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0000"/>
    <w:rPr>
      <w:b w:val="false"/>
      <w:bCs w:val="false"/>
      <w:smallCaps/>
      <w:spacing w:val="5"/>
    </w:rPr>
  </w:style>
  <w:style w:type="character" w:styleId="Internetlink">
    <w:name w:val="Internetlink"/>
    <w:basedOn w:val="DefaultParagraphFont"/>
    <w:uiPriority w:val="99"/>
    <w:unhideWhenUsed/>
    <w:rsid w:val="00117a76"/>
    <w:rPr>
      <w:color w:val="9454C3" w:themeColor="hyperlink"/>
      <w:u w:val="single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qFormat/>
    <w:rsid w:val="0052458b"/>
    <w:rPr>
      <w:rFonts w:ascii="Courier New" w:hAnsi="Courier New" w:eastAsia="Times New Roman" w:cs="Courier New"/>
      <w:sz w:val="20"/>
      <w:szCs w:val="20"/>
      <w:lang w:eastAsia="de-CH"/>
    </w:rPr>
  </w:style>
  <w:style w:type="character" w:styleId="ListLabel1">
    <w:name w:val="ListLabel 1"/>
    <w:qFormat/>
    <w:rPr>
      <w:rFonts w:cs="Courier New"/>
    </w:rPr>
  </w:style>
  <w:style w:type="character" w:styleId="Verzeichnissprung">
    <w:name w:val="Verzeichnissprung"/>
    <w:qFormat/>
    <w:rPr/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Berschrift">
    <w:name w:val="Überschrift"/>
    <w:basedOn w:val="Berschrift1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link w:val="TitelZchn"/>
    <w:uiPriority w:val="10"/>
    <w:qFormat/>
    <w:rsid w:val="00f00000"/>
    <w:pPr>
      <w:spacing w:before="0" w:after="0"/>
      <w:contextualSpacing/>
    </w:pPr>
    <w:rPr>
      <w:rFonts w:ascii="Roboto Medium" w:hAnsi="Roboto Medium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Untertitel">
    <w:name w:val="Untertitel"/>
    <w:basedOn w:val="Normal"/>
    <w:next w:val="Normal"/>
    <w:link w:val="UntertitelZchn"/>
    <w:uiPriority w:val="11"/>
    <w:qFormat/>
    <w:rsid w:val="00f00000"/>
    <w:pPr/>
    <w:rPr>
      <w:color w:val="5A5A5A" w:themeColor="text1" w:themeTint="a5"/>
      <w:spacing w:val="10"/>
    </w:rPr>
  </w:style>
  <w:style w:type="paragraph" w:styleId="Kopfzeile">
    <w:name w:val="Kopfzeile"/>
    <w:basedOn w:val="Normal"/>
    <w:link w:val="KopfzeileZchn"/>
    <w:uiPriority w:val="99"/>
    <w:unhideWhenUsed/>
    <w:rsid w:val="0064237a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uzeile">
    <w:name w:val="Fußzeile"/>
    <w:basedOn w:val="Normal"/>
    <w:link w:val="FuzeileZchn"/>
    <w:uiPriority w:val="99"/>
    <w:unhideWhenUsed/>
    <w:rsid w:val="0064237a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00000"/>
    <w:pPr>
      <w:spacing w:before="0" w:after="200"/>
    </w:pPr>
    <w:rPr>
      <w:i/>
      <w:iCs/>
      <w:color w:val="242852" w:themeColor="text2"/>
      <w:sz w:val="18"/>
      <w:szCs w:val="18"/>
    </w:rPr>
  </w:style>
  <w:style w:type="paragraph" w:styleId="NoSpacing">
    <w:name w:val="No Spacing"/>
    <w:uiPriority w:val="1"/>
    <w:qFormat/>
    <w:rsid w:val="00f00000"/>
    <w:pPr>
      <w:widowControl/>
      <w:bidi w:val="0"/>
      <w:spacing w:before="0" w:after="0"/>
      <w:jc w:val="left"/>
    </w:pPr>
    <w:rPr>
      <w:rFonts w:ascii="Roboto" w:hAnsi="Roboto" w:eastAsia="" w:cs="" w:asciiTheme="minorHAnsi" w:cstheme="minorBidi" w:eastAsiaTheme="minorEastAsia" w:hAnsiTheme="minorHAnsi"/>
      <w:color w:val="00000A"/>
      <w:sz w:val="22"/>
      <w:szCs w:val="22"/>
      <w:lang w:val="de-CH" w:eastAsia="en-US" w:bidi="ar-SA"/>
    </w:rPr>
  </w:style>
  <w:style w:type="paragraph" w:styleId="Quote">
    <w:name w:val="Quote"/>
    <w:basedOn w:val="Normal"/>
    <w:next w:val="Normal"/>
    <w:link w:val="ZitatZchn"/>
    <w:uiPriority w:val="29"/>
    <w:qFormat/>
    <w:rsid w:val="00f00000"/>
    <w:pPr>
      <w:spacing w:before="160" w:after="8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00000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Berschrift1"/>
    <w:next w:val="Normal"/>
    <w:uiPriority w:val="39"/>
    <w:semiHidden/>
    <w:unhideWhenUsed/>
    <w:qFormat/>
    <w:rsid w:val="00f00000"/>
    <w:pPr/>
    <w:rPr/>
  </w:style>
  <w:style w:type="paragraph" w:styleId="ListParagraph">
    <w:name w:val="List Paragraph"/>
    <w:basedOn w:val="Normal"/>
    <w:uiPriority w:val="34"/>
    <w:qFormat/>
    <w:rsid w:val="005234cc"/>
    <w:pPr>
      <w:spacing w:before="0" w:after="8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d48a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52458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de-CH"/>
    </w:rPr>
  </w:style>
  <w:style w:type="paragraph" w:styleId="Rahmeninhalt">
    <w:name w:val="Rahmeninhalt"/>
    <w:basedOn w:val="Normal"/>
    <w:qFormat/>
    <w:pPr/>
    <w:rPr/>
  </w:style>
  <w:style w:type="paragraph" w:styleId="Inhaltsverzeichnisberschrift">
    <w:name w:val="Inhaltsverzeichnis Überschrift"/>
    <w:basedOn w:val="Berschrift"/>
    <w:pPr/>
    <w:rPr/>
  </w:style>
  <w:style w:type="paragraph" w:styleId="Inhaltsverzeichnis1">
    <w:name w:val="Inhaltsverzeichnis 1"/>
    <w:basedOn w:val="Verzeichnis"/>
    <w:pPr/>
    <w:rPr/>
  </w:style>
  <w:style w:type="paragraph" w:styleId="Inhaltsverzeichnis2">
    <w:name w:val="Inhaltsverzeichnis 2"/>
    <w:basedOn w:val="Verzeichnis"/>
    <w:pPr/>
    <w:rPr/>
  </w:style>
  <w:style w:type="paragraph" w:styleId="Inhaltsverzeichnis3">
    <w:name w:val="Inhaltsverzeichnis 3"/>
    <w:basedOn w:val="Verzeichnis"/>
    <w:pPr/>
    <w:rPr/>
  </w:style>
  <w:style w:type="paragraph" w:styleId="Unterschrift">
    <w:name w:val="Unterschrift"/>
    <w:basedOn w:val="Normal"/>
    <w:pPr/>
    <w:rPr/>
  </w:style>
  <w:style w:type="paragraph" w:styleId="VorformatierterText">
    <w:name w:val="Vorformatierter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3d0cd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infacheTabelle5">
    <w:name w:val="Plain Table 5"/>
    <w:basedOn w:val="NormaleTabelle"/>
    <w:uiPriority w:val="45"/>
    <w:rsid w:val="003d0cd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0a0324"/>
    <w:pPr>
      <w:spacing w:after="0"/>
    </w:pPr>
    <w:tblPr>
      <w:tblStyleRowBandSize w:val="1"/>
      <w:tblStyleColBandSize w:val="1"/>
      <w:tblBorders>
        <w:insideV w:val="single" w:color="auto" w:sz="4" w:space="0"/>
      </w:tblBorders>
    </w:tblPr>
    <w:tblStylePr w:type="firstRow">
      <w:rPr>
        <w:b/>
        <w:bCs/>
        <w:i/>
        <w:caps w:val="0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single" w:color="auto" w:sz="4" w:space="0"/>
        </w:tcBorders>
      </w:tcPr>
    </w:tblStylePr>
    <w:tblStylePr w:type="firstCol">
      <w:rPr>
        <w:b/>
        <w:bCs/>
        <w:caps w:val="0"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single" w:color="auto" w:sz="4" w:space="0"/>
          <w:bottom w:val="nil"/>
          <w:right w:val="single" w:color="auto" w:sz="4" w:space="0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tcBorders>
          <w:left w:val="nil"/>
          <w:right w:val="nil"/>
          <w:insideV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51147a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erome.roethlisberger@gibmit.ch" TargetMode="External"/><Relationship Id="rId3" Type="http://schemas.openxmlformats.org/officeDocument/2006/relationships/hyperlink" Target="mailto:t.boegli@gibmit.ch" TargetMode="External"/><Relationship Id="rId4" Type="http://schemas.openxmlformats.org/officeDocument/2006/relationships/hyperlink" Target="http://wiki.steampilot.ch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4510FF5E394AD9B5F6D3AA611F5F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55DA2-14E3-412B-AEC3-106CAB1D5362}"/>
      </w:docPartPr>
      <w:docPartBody>
        <w:p w:rsidR="00C77D21" w:rsidRDefault="00C77D21">
          <w:pPr>
            <w:pStyle w:val="4E4510FF5E394AD9B5F6D3AA611F5F29"/>
          </w:pPr>
          <w:r w:rsidRPr="007738FE">
            <w:rPr>
              <w:rStyle w:val="Platzhaltertext"/>
            </w:rPr>
            <w:t>[Betreff]</w:t>
          </w:r>
        </w:p>
      </w:docPartBody>
    </w:docPart>
    <w:docPart>
      <w:docPartPr>
        <w:name w:val="E21B756982E6461B94D768A35D71C6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D3539-C2A0-470B-A0A7-99410E0FFA73}"/>
      </w:docPartPr>
      <w:docPartBody>
        <w:p w:rsidR="00C77D21" w:rsidRDefault="00C77D21">
          <w:pPr>
            <w:pStyle w:val="E21B756982E6461B94D768A35D71C69A"/>
          </w:pPr>
          <w:r>
            <w:rPr>
              <w:rStyle w:val="Platzhaltertext"/>
            </w:rPr>
            <w:t>yyyy</w:t>
          </w:r>
        </w:p>
      </w:docPartBody>
    </w:docPart>
    <w:docPart>
      <w:docPartPr>
        <w:name w:val="AB3CD7A2BA094B81B8DF8E3B880106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1FC7B2-A852-4EF5-9B5B-137A2E7E706C}"/>
      </w:docPartPr>
      <w:docPartBody>
        <w:p w:rsidR="00C77D21" w:rsidRDefault="00C77D21">
          <w:pPr>
            <w:pStyle w:val="AB3CD7A2BA094B81B8DF8E3B88010663"/>
          </w:pPr>
          <w:r w:rsidRPr="00A8539E">
            <w:rPr>
              <w:rStyle w:val="Platzhaltertext"/>
            </w:rPr>
            <w:t>[Firma]</w:t>
          </w:r>
        </w:p>
      </w:docPartBody>
    </w:docPart>
    <w:docPart>
      <w:docPartPr>
        <w:name w:val="A597E14D2C6445CEACC3FD0CF348C6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9AB288-83C6-4A46-8E8E-848BE9704CDD}"/>
      </w:docPartPr>
      <w:docPartBody>
        <w:p w:rsidR="00C77D21" w:rsidRDefault="00C77D21">
          <w:pPr>
            <w:pStyle w:val="A597E14D2C6445CEACC3FD0CF348C6E3"/>
          </w:pPr>
          <w:r w:rsidRPr="007738FE">
            <w:rPr>
              <w:rStyle w:val="Platzhaltertext"/>
            </w:rPr>
            <w:t>[Autor]</w:t>
          </w:r>
        </w:p>
      </w:docPartBody>
    </w:docPart>
    <w:docPart>
      <w:docPartPr>
        <w:name w:val="FEF12B5B12A04DC2B9CE812B6B0580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29831E-719B-4669-9331-E9588C0B3D6E}"/>
      </w:docPartPr>
      <w:docPartBody>
        <w:p w:rsidR="00C77D21" w:rsidRDefault="00C77D21">
          <w:pPr>
            <w:pStyle w:val="FEF12B5B12A04DC2B9CE812B6B05808C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8329EC51957549E187372AB37D320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3159-B52F-4CE0-BEB9-4A074A52E97F}"/>
      </w:docPartPr>
      <w:docPartBody>
        <w:p w:rsidR="00C77D21" w:rsidRDefault="00C77D21">
          <w:pPr>
            <w:pStyle w:val="8329EC51957549E187372AB37D320274"/>
          </w:pPr>
          <w:r>
            <w:rPr>
              <w:rStyle w:val="Platzhaltertext"/>
            </w:rPr>
            <w:t>0.0.1</w:t>
          </w:r>
        </w:p>
      </w:docPartBody>
    </w:docPart>
    <w:docPart>
      <w:docPartPr>
        <w:name w:val="7BE4DB75BB8D437AB46111921FFC98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D7343-7932-4197-9421-1A8F9B0B0811}"/>
      </w:docPartPr>
      <w:docPartBody>
        <w:p w:rsidR="00C77D21" w:rsidRDefault="00C77D21">
          <w:pPr>
            <w:pStyle w:val="7BE4DB75BB8D437AB46111921FFC985B"/>
          </w:pPr>
          <w:r>
            <w:rPr>
              <w:rStyle w:val="Platzhaltertext"/>
            </w:rPr>
            <w:t>dd.mm.yyyy</w:t>
          </w:r>
        </w:p>
      </w:docPartBody>
    </w:docPart>
    <w:docPart>
      <w:docPartPr>
        <w:name w:val="540D1F851321435A82E54850AB7EA8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4FF978-7EBF-4306-99A0-6D7A9045D6A0}"/>
      </w:docPartPr>
      <w:docPartBody>
        <w:p w:rsidR="00C77D21" w:rsidRDefault="00C77D21">
          <w:pPr>
            <w:pStyle w:val="540D1F851321435A82E54850AB7EA80B"/>
          </w:pPr>
          <w:r>
            <w:rPr>
              <w:rStyle w:val="Platzhaltertext"/>
            </w:rPr>
            <w:t>Autor</w:t>
          </w:r>
        </w:p>
      </w:docPartBody>
    </w:docPart>
    <w:docPart>
      <w:docPartPr>
        <w:name w:val="AFDB84164C7B410CBA71C676D33AD9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5AC3D2-47B3-4EE8-9990-6B5DEDD12AEB}"/>
      </w:docPartPr>
      <w:docPartBody>
        <w:p w:rsidR="00C77D21" w:rsidRDefault="00C77D21">
          <w:pPr>
            <w:pStyle w:val="AFDB84164C7B410CBA71C676D33AD90D"/>
          </w:pPr>
          <w:r w:rsidRPr="007738FE">
            <w:rPr>
              <w:rStyle w:val="Platzhaltertext"/>
            </w:rPr>
            <w:t>Wählen Sie ein Element aus.</w:t>
          </w:r>
        </w:p>
      </w:docPartBody>
    </w:docPart>
    <w:docPart>
      <w:docPartPr>
        <w:name w:val="1B5A76EE445B4BF7B998FF8A8575EB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95EF1-C306-4864-BC86-CC2AC4BE3704}"/>
      </w:docPartPr>
      <w:docPartBody>
        <w:p w:rsidR="00C77D21" w:rsidRDefault="00C77D21">
          <w:pPr>
            <w:pStyle w:val="1B5A76EE445B4BF7B998FF8A8575EB4C"/>
          </w:pPr>
          <w:r w:rsidRPr="00A8539E">
            <w:rPr>
              <w:rStyle w:val="Platzhaltertext"/>
            </w:rPr>
            <w:t>[Kurzfassung]</w:t>
          </w:r>
        </w:p>
      </w:docPartBody>
    </w:docPart>
    <w:docPart>
      <w:docPartPr>
        <w:name w:val="B9FBDADE046F4589968FBEFE961384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209906-505B-42A2-A008-6B5D3DC91A71}"/>
      </w:docPartPr>
      <w:docPartBody>
        <w:p w:rsidR="00C77D21" w:rsidRDefault="00C77D21">
          <w:r w:rsidRPr="00C514C6">
            <w:rPr>
              <w:rStyle w:val="Platzhaltertext"/>
            </w:rPr>
            <w:t>[Veröffentlichungsdatum]</w:t>
          </w:r>
        </w:p>
      </w:docPartBody>
    </w:docPart>
    <w:docPart>
      <w:docPartPr>
        <w:name w:val="66BE03A52DA14672815CF4E93B409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019F79-9808-405B-9FE2-69BE9DB58CB5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  <w:docPart>
      <w:docPartPr>
        <w:name w:val="8C728BB6B01447E99FDBF8B7639E53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DAC7E8-35B0-4A4C-A5F6-44404B424B38}"/>
      </w:docPartPr>
      <w:docPartBody>
        <w:p w:rsidR="00C77D21" w:rsidRDefault="00C77D21">
          <w:r w:rsidRPr="00C514C6">
            <w:rPr>
              <w:rStyle w:val="Platzhaltertext"/>
            </w:rPr>
            <w:t>[Firma]</w:t>
          </w:r>
        </w:p>
      </w:docPartBody>
    </w:docPart>
    <w:docPart>
      <w:docPartPr>
        <w:name w:val="5B9489CE429A4D65B2B294AAFB03BA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AD7E5-943A-41E9-8BBB-25F2BBFCC121}"/>
      </w:docPartPr>
      <w:docPartBody>
        <w:p w:rsidR="00C77D21" w:rsidRDefault="00C77D21">
          <w:r w:rsidRPr="00C514C6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D21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77D21"/>
    <w:rPr>
      <w:color w:val="808080"/>
    </w:rPr>
  </w:style>
  <w:style w:type="paragraph" w:customStyle="1" w:styleId="4E4510FF5E394AD9B5F6D3AA611F5F29">
    <w:name w:val="4E4510FF5E394AD9B5F6D3AA611F5F29"/>
  </w:style>
  <w:style w:type="paragraph" w:customStyle="1" w:styleId="E21B756982E6461B94D768A35D71C69A">
    <w:name w:val="E21B756982E6461B94D768A35D71C69A"/>
  </w:style>
  <w:style w:type="paragraph" w:customStyle="1" w:styleId="AB3CD7A2BA094B81B8DF8E3B88010663">
    <w:name w:val="AB3CD7A2BA094B81B8DF8E3B88010663"/>
  </w:style>
  <w:style w:type="paragraph" w:customStyle="1" w:styleId="A597E14D2C6445CEACC3FD0CF348C6E3">
    <w:name w:val="A597E14D2C6445CEACC3FD0CF348C6E3"/>
  </w:style>
  <w:style w:type="paragraph" w:customStyle="1" w:styleId="FEF12B5B12A04DC2B9CE812B6B05808C">
    <w:name w:val="FEF12B5B12A04DC2B9CE812B6B05808C"/>
  </w:style>
  <w:style w:type="paragraph" w:customStyle="1" w:styleId="0588B8B87C954E60BBB1A155B1BB2961">
    <w:name w:val="0588B8B87C954E60BBB1A155B1BB2961"/>
  </w:style>
  <w:style w:type="paragraph" w:customStyle="1" w:styleId="8329EC51957549E187372AB37D320274">
    <w:name w:val="8329EC51957549E187372AB37D320274"/>
  </w:style>
  <w:style w:type="paragraph" w:customStyle="1" w:styleId="7BE4DB75BB8D437AB46111921FFC985B">
    <w:name w:val="7BE4DB75BB8D437AB46111921FFC985B"/>
  </w:style>
  <w:style w:type="paragraph" w:customStyle="1" w:styleId="540D1F851321435A82E54850AB7EA80B">
    <w:name w:val="540D1F851321435A82E54850AB7EA80B"/>
  </w:style>
  <w:style w:type="paragraph" w:customStyle="1" w:styleId="AFDB84164C7B410CBA71C676D33AD90D">
    <w:name w:val="AFDB84164C7B410CBA71C676D33AD90D"/>
  </w:style>
  <w:style w:type="paragraph" w:customStyle="1" w:styleId="1B5A76EE445B4BF7B998FF8A8575EB4C">
    <w:name w:val="1B5A76EE445B4BF7B998FF8A8575E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2">
      <a:dk1>
        <a:sysClr val="windowText" lastClr="000000"/>
      </a:dk1>
      <a:lt1>
        <a:sysClr val="window" lastClr="FFFFFF"/>
      </a:lt1>
      <a:dk2>
        <a:srgbClr val="242852"/>
      </a:dk2>
      <a:lt2>
        <a:srgbClr val="FFFFFF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oboto">
      <a:majorFont>
        <a:latin typeface="Roboto Medium"/>
        <a:ea typeface=""/>
        <a:cs typeface=""/>
      </a:majorFont>
      <a:minorFont>
        <a:latin typeface="Roboto"/>
        <a:ea typeface=""/>
        <a:cs typeface=""/>
      </a:minorFont>
    </a:fontScheme>
    <a:fmtScheme name="Rauchgla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2.xml><?xml version="1.0" encoding="utf-8"?>
<CoverPageProperties xmlns="http://schemas.microsoft.com/office/2006/coverPageProps">
  <PublishDate>2016-05-11T00:00:00</PublishDate>
  <Abstract>Kompetenz-Nachweis Auftrag, Eine Datenbank der Gewerbeschule muss administriert werden. Dazu werden entsprechende Stored-Procedures entwickelt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9DB817B-1877-4CCC-BDA5-A6ED99CBA5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ProjektVorlage.dotm</Template>
  <TotalTime>25</TotalTime>
  <Application>LibreOffice/5.0.5.2$Linux_X86_64 LibreOffice_project/00m0$Build-2</Application>
  <Paragraphs>1163</Paragraphs>
  <Company>IAP 12-16 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2016-05-16T21:48:00Z</dcterms:created>
  <dc:creator>Jérôme Röthlisberger</dc:creator>
  <dc:language>de-CH</dc:language>
  <cp:lastPrinted>2016-05-17T10:51:11Z</cp:lastPrinted>
  <dcterms:modified xsi:type="dcterms:W3CDTF">2016-05-17T15:34:35Z</dcterms:modified>
  <cp:revision>9</cp:revision>
  <dc:subject>KNW M-128 Datenbank Administrieren</dc:subject>
  <dc:title>Individuelle Praxisarbeit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IAP 12-16 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